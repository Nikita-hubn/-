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F1D" w:rsidRDefault="00C46F1D" w:rsidP="00E8221B">
      <w:pPr>
        <w:pStyle w:val="-"/>
        <w:ind w:firstLine="0"/>
      </w:pPr>
    </w:p>
    <w:p w:rsidR="00A12383" w:rsidRDefault="00A12383" w:rsidP="00116EFD">
      <w:pPr>
        <w:pStyle w:val="a7"/>
      </w:pPr>
      <w:bookmarkStart w:id="0" w:name="_Toc145292934"/>
      <w:r>
        <w:t>Тестирование</w:t>
      </w:r>
      <w:bookmarkEnd w:id="0"/>
    </w:p>
    <w:p w:rsidR="00A6794C" w:rsidRPr="00CE4D2C" w:rsidRDefault="00A6794C" w:rsidP="00C61C78">
      <w:pPr>
        <w:pStyle w:val="affd"/>
      </w:pPr>
      <w:r>
        <w:t xml:space="preserve">При проведении тестирования </w:t>
      </w:r>
      <w:r w:rsidRPr="00CE4D2C">
        <w:t xml:space="preserve">разработанной системы были </w:t>
      </w:r>
      <w:r>
        <w:t>охвачены следующие типы тестов</w:t>
      </w:r>
      <w:r w:rsidRPr="00CE4D2C">
        <w:t>:</w:t>
      </w:r>
    </w:p>
    <w:p w:rsidR="00A6794C" w:rsidRPr="00CE4D2C" w:rsidRDefault="0077327E" w:rsidP="00C61C78">
      <w:pPr>
        <w:pStyle w:val="a4"/>
      </w:pPr>
      <w:r>
        <w:t>д</w:t>
      </w:r>
      <w:r w:rsidR="00A6794C">
        <w:t>ымовое тестирование</w:t>
      </w:r>
      <w:r w:rsidR="00A6794C" w:rsidRPr="00CE4D2C">
        <w:t>;</w:t>
      </w:r>
    </w:p>
    <w:p w:rsidR="0039710C" w:rsidRDefault="0077327E" w:rsidP="00C61C78">
      <w:pPr>
        <w:pStyle w:val="a4"/>
      </w:pPr>
      <w:r>
        <w:t>ф</w:t>
      </w:r>
      <w:r w:rsidR="00A6794C" w:rsidRPr="00CE4D2C">
        <w:t>ункциональные тесты (тестирование</w:t>
      </w:r>
      <w:r w:rsidR="00DF3240">
        <w:t xml:space="preserve"> пользовательского интерфейса).</w:t>
      </w:r>
    </w:p>
    <w:p w:rsidR="00A6794C" w:rsidRDefault="00A6794C" w:rsidP="00116EFD">
      <w:pPr>
        <w:pStyle w:val="a8"/>
      </w:pPr>
      <w:bookmarkStart w:id="1" w:name="_Toc145292935"/>
      <w:r>
        <w:t>Дымовое тестирование</w:t>
      </w:r>
      <w:bookmarkEnd w:id="1"/>
    </w:p>
    <w:p w:rsidR="00A6794C" w:rsidRDefault="00A6794C" w:rsidP="00C61C78">
      <w:pPr>
        <w:pStyle w:val="affd"/>
      </w:pPr>
      <w:r>
        <w:t>Дымовое тестирование выполняется для проверки основных функций и стабильности программного обеспечения после его обновления или внесения значительных изменений.</w:t>
      </w:r>
    </w:p>
    <w:p w:rsidR="00A6794C" w:rsidRDefault="00A6794C" w:rsidP="00C61C78">
      <w:pPr>
        <w:pStyle w:val="affd"/>
      </w:pPr>
      <w:r>
        <w:t>Цель дымового тестирования заключается в том, чтобы убедиться, что основные функции приложения или системы работают должным образом и не возникают критические ошибки после внесения изменений. Это важный этап тестирования, который проводится перед более подробными и глубокими тестами, чтобы выявить наиболее критические проблемы в короткие сроки.</w:t>
      </w:r>
    </w:p>
    <w:p w:rsidR="00A6794C" w:rsidRDefault="00A6794C" w:rsidP="00C61C78">
      <w:pPr>
        <w:pStyle w:val="affd"/>
      </w:pPr>
      <w:r>
        <w:t>При проведении дымового тестирования выполняются базовые сценарии использования или тестовые случаи, которые охватывают основные функции и ключевые пути в приложении. Тесты обычно являются автоматизированными и могут включать такие проверки, как запуск приложения, проверка отображения интерфейса, выполнение базовых операций и проверка результата.</w:t>
      </w:r>
    </w:p>
    <w:p w:rsidR="00A6794C" w:rsidRDefault="00A6794C" w:rsidP="00C61C78">
      <w:pPr>
        <w:pStyle w:val="14"/>
      </w:pPr>
      <w:r>
        <w:t>В таблице</w:t>
      </w:r>
      <w:r w:rsidRPr="005D49A3">
        <w:t xml:space="preserve"> </w:t>
      </w:r>
      <w:r>
        <w:t>1 представлены результаты дымового тестирования</w:t>
      </w:r>
      <w:r w:rsidRPr="005D49A3">
        <w:t xml:space="preserve"> </w:t>
      </w:r>
      <w:r>
        <w:t>для основных сценариев.</w:t>
      </w:r>
    </w:p>
    <w:p w:rsidR="00A6794C" w:rsidRPr="0051761D" w:rsidRDefault="00A6794C" w:rsidP="00E21BA6">
      <w:pPr>
        <w:pStyle w:val="a5"/>
        <w:spacing w:after="0" w:line="360" w:lineRule="auto"/>
      </w:pPr>
      <w:r w:rsidRPr="0051761D">
        <w:t>Результаты дымового тестирования</w:t>
      </w:r>
    </w:p>
    <w:tbl>
      <w:tblPr>
        <w:tblStyle w:val="aff6"/>
        <w:tblW w:w="0" w:type="auto"/>
        <w:jc w:val="center"/>
        <w:tblLook w:val="04A0"/>
      </w:tblPr>
      <w:tblGrid>
        <w:gridCol w:w="6799"/>
        <w:gridCol w:w="2545"/>
      </w:tblGrid>
      <w:tr w:rsidR="00A6794C" w:rsidRPr="00D1709F" w:rsidTr="00247E95">
        <w:trPr>
          <w:jc w:val="center"/>
        </w:trPr>
        <w:tc>
          <w:tcPr>
            <w:tcW w:w="6799" w:type="dxa"/>
          </w:tcPr>
          <w:p w:rsidR="00A6794C" w:rsidRPr="00DF3240" w:rsidRDefault="00A6794C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3240">
              <w:rPr>
                <w:rFonts w:ascii="Times New Roman" w:hAnsi="Times New Roman"/>
                <w:sz w:val="28"/>
                <w:szCs w:val="28"/>
              </w:rPr>
              <w:t>Тестовый сценарий</w:t>
            </w:r>
          </w:p>
        </w:tc>
        <w:tc>
          <w:tcPr>
            <w:tcW w:w="2545" w:type="dxa"/>
          </w:tcPr>
          <w:p w:rsidR="00A6794C" w:rsidRPr="00DF3240" w:rsidRDefault="00A6794C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3240">
              <w:rPr>
                <w:rFonts w:ascii="Times New Roman" w:hAnsi="Times New Roman"/>
                <w:sz w:val="28"/>
                <w:szCs w:val="28"/>
              </w:rPr>
              <w:t>Результат теста</w:t>
            </w:r>
          </w:p>
        </w:tc>
      </w:tr>
      <w:tr w:rsidR="00A6794C" w:rsidRPr="00D1709F" w:rsidTr="00247E95">
        <w:trPr>
          <w:jc w:val="center"/>
        </w:trPr>
        <w:tc>
          <w:tcPr>
            <w:tcW w:w="6799" w:type="dxa"/>
          </w:tcPr>
          <w:p w:rsidR="00A6794C" w:rsidRPr="00DF3240" w:rsidRDefault="00A6794C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3240">
              <w:rPr>
                <w:rFonts w:ascii="Times New Roman" w:hAnsi="Times New Roman"/>
                <w:sz w:val="28"/>
                <w:szCs w:val="28"/>
              </w:rPr>
              <w:lastRenderedPageBreak/>
              <w:t>Регистрация</w:t>
            </w:r>
          </w:p>
        </w:tc>
        <w:tc>
          <w:tcPr>
            <w:tcW w:w="2545" w:type="dxa"/>
          </w:tcPr>
          <w:p w:rsidR="00A6794C" w:rsidRPr="00DF3240" w:rsidRDefault="00A6794C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3240"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A6794C" w:rsidRPr="00D1709F" w:rsidTr="00247E95">
        <w:trPr>
          <w:jc w:val="center"/>
        </w:trPr>
        <w:tc>
          <w:tcPr>
            <w:tcW w:w="6799" w:type="dxa"/>
          </w:tcPr>
          <w:p w:rsidR="00A6794C" w:rsidRPr="00DF3240" w:rsidRDefault="00A6794C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3240">
              <w:rPr>
                <w:rFonts w:ascii="Times New Roman" w:hAnsi="Times New Roman"/>
                <w:sz w:val="28"/>
                <w:szCs w:val="28"/>
              </w:rPr>
              <w:t>Авторизация</w:t>
            </w:r>
          </w:p>
        </w:tc>
        <w:tc>
          <w:tcPr>
            <w:tcW w:w="2545" w:type="dxa"/>
          </w:tcPr>
          <w:p w:rsidR="00A6794C" w:rsidRPr="00DF3240" w:rsidRDefault="00A6794C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3240"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A6794C" w:rsidRPr="00D1709F" w:rsidTr="00247E95">
        <w:trPr>
          <w:jc w:val="center"/>
        </w:trPr>
        <w:tc>
          <w:tcPr>
            <w:tcW w:w="6799" w:type="dxa"/>
          </w:tcPr>
          <w:p w:rsidR="00A6794C" w:rsidRPr="005D0F5B" w:rsidRDefault="005D0F5B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Удаление подборки</w:t>
            </w:r>
          </w:p>
        </w:tc>
        <w:tc>
          <w:tcPr>
            <w:tcW w:w="2545" w:type="dxa"/>
          </w:tcPr>
          <w:p w:rsidR="00A6794C" w:rsidRPr="00DF3240" w:rsidRDefault="00A6794C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3240"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A6794C" w:rsidRPr="00D1709F" w:rsidTr="00247E95">
        <w:trPr>
          <w:jc w:val="center"/>
        </w:trPr>
        <w:tc>
          <w:tcPr>
            <w:tcW w:w="6799" w:type="dxa"/>
          </w:tcPr>
          <w:p w:rsidR="00A6794C" w:rsidRPr="00DF3240" w:rsidRDefault="00A6794C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3240">
              <w:rPr>
                <w:rFonts w:ascii="Times New Roman" w:hAnsi="Times New Roman"/>
                <w:sz w:val="28"/>
                <w:szCs w:val="28"/>
              </w:rPr>
              <w:t xml:space="preserve">Просмотр страницы с </w:t>
            </w:r>
            <w:r w:rsidR="00AC0734">
              <w:rPr>
                <w:rFonts w:ascii="Times New Roman" w:hAnsi="Times New Roman"/>
                <w:sz w:val="28"/>
                <w:szCs w:val="28"/>
              </w:rPr>
              <w:t>подборками фильмов</w:t>
            </w:r>
          </w:p>
        </w:tc>
        <w:tc>
          <w:tcPr>
            <w:tcW w:w="2545" w:type="dxa"/>
          </w:tcPr>
          <w:p w:rsidR="00A6794C" w:rsidRPr="00DF3240" w:rsidRDefault="00A6794C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3240"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A6794C" w:rsidRPr="00D1709F" w:rsidTr="00247E95">
        <w:trPr>
          <w:jc w:val="center"/>
        </w:trPr>
        <w:tc>
          <w:tcPr>
            <w:tcW w:w="6799" w:type="dxa"/>
          </w:tcPr>
          <w:p w:rsidR="00AC0734" w:rsidRDefault="00A6794C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3240">
              <w:rPr>
                <w:rFonts w:ascii="Times New Roman" w:hAnsi="Times New Roman"/>
                <w:sz w:val="28"/>
                <w:szCs w:val="28"/>
              </w:rPr>
              <w:t>Просмотр</w:t>
            </w:r>
            <w:r w:rsidR="00AC0734">
              <w:rPr>
                <w:rFonts w:ascii="Times New Roman" w:hAnsi="Times New Roman"/>
                <w:sz w:val="28"/>
                <w:szCs w:val="28"/>
              </w:rPr>
              <w:t xml:space="preserve"> авторизованным пользователем</w:t>
            </w:r>
            <w:r w:rsidRPr="00DF3240">
              <w:rPr>
                <w:rFonts w:ascii="Times New Roman" w:hAnsi="Times New Roman"/>
                <w:sz w:val="28"/>
                <w:szCs w:val="28"/>
              </w:rPr>
              <w:t xml:space="preserve"> страницы</w:t>
            </w:r>
          </w:p>
          <w:p w:rsidR="00A6794C" w:rsidRPr="00DF3240" w:rsidRDefault="00AC0734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Личного кабинета</w:t>
            </w:r>
            <w:r w:rsidR="00A6794C" w:rsidRPr="00DF324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545" w:type="dxa"/>
          </w:tcPr>
          <w:p w:rsidR="00A6794C" w:rsidRPr="00DF3240" w:rsidRDefault="00A6794C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3240"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DF3240" w:rsidRPr="00D1709F" w:rsidTr="00247E95">
        <w:trPr>
          <w:jc w:val="center"/>
        </w:trPr>
        <w:tc>
          <w:tcPr>
            <w:tcW w:w="6799" w:type="dxa"/>
          </w:tcPr>
          <w:p w:rsidR="00AC0734" w:rsidRDefault="00DF3240" w:rsidP="00AC073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3240">
              <w:rPr>
                <w:rFonts w:ascii="Times New Roman" w:hAnsi="Times New Roman"/>
                <w:sz w:val="28"/>
                <w:szCs w:val="28"/>
              </w:rPr>
              <w:t xml:space="preserve">Просмотр </w:t>
            </w:r>
            <w:r w:rsidR="00AC0734">
              <w:rPr>
                <w:rFonts w:ascii="Times New Roman" w:hAnsi="Times New Roman"/>
                <w:sz w:val="28"/>
                <w:szCs w:val="28"/>
              </w:rPr>
              <w:t>авторизованным пользователем</w:t>
            </w:r>
            <w:r w:rsidR="00AC0734" w:rsidRPr="00DF3240">
              <w:rPr>
                <w:rFonts w:ascii="Times New Roman" w:hAnsi="Times New Roman"/>
                <w:sz w:val="28"/>
                <w:szCs w:val="28"/>
              </w:rPr>
              <w:t xml:space="preserve"> страницы</w:t>
            </w:r>
          </w:p>
          <w:p w:rsidR="00DF3240" w:rsidRPr="00DF3240" w:rsidRDefault="00AC0734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Буду смотреть </w:t>
            </w:r>
          </w:p>
        </w:tc>
        <w:tc>
          <w:tcPr>
            <w:tcW w:w="2545" w:type="dxa"/>
          </w:tcPr>
          <w:p w:rsidR="00DF3240" w:rsidRPr="00DF3240" w:rsidRDefault="00DF3240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3240"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DF3240" w:rsidRPr="00D1709F" w:rsidTr="00247E95">
        <w:trPr>
          <w:jc w:val="center"/>
        </w:trPr>
        <w:tc>
          <w:tcPr>
            <w:tcW w:w="6799" w:type="dxa"/>
          </w:tcPr>
          <w:p w:rsidR="00DF3240" w:rsidRPr="00DF3240" w:rsidRDefault="00DF3240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3240">
              <w:rPr>
                <w:rFonts w:ascii="Times New Roman" w:hAnsi="Times New Roman"/>
                <w:sz w:val="28"/>
                <w:szCs w:val="28"/>
              </w:rPr>
              <w:t xml:space="preserve">Просмотр страницы </w:t>
            </w:r>
            <w:r w:rsidR="00AC0734">
              <w:rPr>
                <w:rFonts w:ascii="Times New Roman" w:hAnsi="Times New Roman"/>
                <w:sz w:val="28"/>
                <w:szCs w:val="28"/>
              </w:rPr>
              <w:t>фильма</w:t>
            </w:r>
          </w:p>
        </w:tc>
        <w:tc>
          <w:tcPr>
            <w:tcW w:w="2545" w:type="dxa"/>
          </w:tcPr>
          <w:p w:rsidR="00DF3240" w:rsidRPr="00DF3240" w:rsidRDefault="00DF3240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3240"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DF3240" w:rsidRPr="00D1709F" w:rsidTr="00247E95">
        <w:trPr>
          <w:jc w:val="center"/>
        </w:trPr>
        <w:tc>
          <w:tcPr>
            <w:tcW w:w="6799" w:type="dxa"/>
          </w:tcPr>
          <w:p w:rsidR="00DF3240" w:rsidRPr="00DF3240" w:rsidRDefault="00AC0734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Создание пользовательской подборки</w:t>
            </w:r>
            <w:r w:rsidR="00DF3240" w:rsidRPr="00DF324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545" w:type="dxa"/>
          </w:tcPr>
          <w:p w:rsidR="00DF3240" w:rsidRPr="00DF3240" w:rsidRDefault="00DF3240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3240"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DF3240" w:rsidRPr="00D1709F" w:rsidTr="00247E95">
        <w:trPr>
          <w:jc w:val="center"/>
        </w:trPr>
        <w:tc>
          <w:tcPr>
            <w:tcW w:w="6799" w:type="dxa"/>
          </w:tcPr>
          <w:p w:rsidR="00DF3240" w:rsidRPr="00DF3240" w:rsidRDefault="00AC0734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Поиск фильма по названию</w:t>
            </w:r>
          </w:p>
        </w:tc>
        <w:tc>
          <w:tcPr>
            <w:tcW w:w="2545" w:type="dxa"/>
          </w:tcPr>
          <w:p w:rsidR="00DF3240" w:rsidRPr="00DF3240" w:rsidRDefault="00DF3240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3240"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DF3240" w:rsidRPr="00D1709F" w:rsidTr="00247E95">
        <w:trPr>
          <w:jc w:val="center"/>
        </w:trPr>
        <w:tc>
          <w:tcPr>
            <w:tcW w:w="6799" w:type="dxa"/>
          </w:tcPr>
          <w:p w:rsidR="00DF3240" w:rsidRPr="00DF3240" w:rsidRDefault="00AC0734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Поиск фильма по содержанию</w:t>
            </w:r>
          </w:p>
        </w:tc>
        <w:tc>
          <w:tcPr>
            <w:tcW w:w="2545" w:type="dxa"/>
          </w:tcPr>
          <w:p w:rsidR="00DF3240" w:rsidRPr="00DF3240" w:rsidRDefault="00DF3240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3240"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</w:tbl>
    <w:p w:rsidR="00844655" w:rsidRPr="00DF3240" w:rsidRDefault="00844655" w:rsidP="00C61C78">
      <w:pPr>
        <w:pStyle w:val="-"/>
        <w:ind w:firstLine="0"/>
        <w:rPr>
          <w:b/>
        </w:rPr>
      </w:pPr>
    </w:p>
    <w:p w:rsidR="00844655" w:rsidRDefault="00844655" w:rsidP="00116EFD">
      <w:pPr>
        <w:pStyle w:val="a8"/>
      </w:pPr>
      <w:bookmarkStart w:id="2" w:name="_Toc145292936"/>
      <w:r>
        <w:t>Функциональное тестирование</w:t>
      </w:r>
      <w:bookmarkEnd w:id="2"/>
    </w:p>
    <w:p w:rsidR="00844655" w:rsidRDefault="00844655" w:rsidP="00C61C78">
      <w:pPr>
        <w:pStyle w:val="affd"/>
      </w:pPr>
      <w:r>
        <w:t>Функциональное тестирование в виде тестирования пользовательского интерфейса (UI тестирование) является процессом проверки соответствия программного обеспечения его функциональным требованиям. Оно фокусируется на проверке работы системы с точки зрения ее внешнего поведения и взаимодействия с пользователем.</w:t>
      </w:r>
    </w:p>
    <w:p w:rsidR="00844655" w:rsidRDefault="00844655" w:rsidP="00C61C78">
      <w:pPr>
        <w:pStyle w:val="affd"/>
      </w:pPr>
      <w:r>
        <w:t xml:space="preserve">Цель функционального тестирования заключается в том, чтобы убедиться, что приложение или система работает в соответствии с заданными функциональными требованиями и ожиданиями пользователей. Это включает проверку правильности работы интерфейса, функциональности </w:t>
      </w:r>
      <w:r>
        <w:lastRenderedPageBreak/>
        <w:t>приложения, обработку пользовательского ввода, отображение данных и выполнение заданных операций.</w:t>
      </w:r>
    </w:p>
    <w:p w:rsidR="00844655" w:rsidRDefault="00844655" w:rsidP="00C61C78">
      <w:pPr>
        <w:pStyle w:val="14"/>
      </w:pPr>
      <w:r>
        <w:t xml:space="preserve">В таблице </w:t>
      </w:r>
      <w:r w:rsidR="00951CC3">
        <w:t>2</w:t>
      </w:r>
      <w:r>
        <w:t xml:space="preserve"> представлена часть результатов тестирования</w:t>
      </w:r>
      <w:r w:rsidRPr="00C73AB3">
        <w:t xml:space="preserve"> пользовательского интерфейса</w:t>
      </w:r>
      <w:r>
        <w:t>. В ней отражены тестовые сценарии для неавторизованного пользователя.</w:t>
      </w:r>
    </w:p>
    <w:p w:rsidR="00844655" w:rsidRPr="00A01250" w:rsidRDefault="00844655" w:rsidP="00E21BA6">
      <w:pPr>
        <w:pStyle w:val="a5"/>
        <w:spacing w:after="0" w:line="360" w:lineRule="auto"/>
      </w:pPr>
      <w:r>
        <w:t>Результаты UI-тестирования для неавторизованного пользователя в демо-режиме</w:t>
      </w:r>
    </w:p>
    <w:tbl>
      <w:tblPr>
        <w:tblStyle w:val="aff6"/>
        <w:tblW w:w="0" w:type="auto"/>
        <w:jc w:val="center"/>
        <w:tblLook w:val="04A0"/>
      </w:tblPr>
      <w:tblGrid>
        <w:gridCol w:w="4106"/>
        <w:gridCol w:w="3402"/>
        <w:gridCol w:w="1836"/>
      </w:tblGrid>
      <w:tr w:rsidR="00844655" w:rsidRPr="00D1709F" w:rsidTr="00247E95">
        <w:trPr>
          <w:jc w:val="center"/>
        </w:trPr>
        <w:tc>
          <w:tcPr>
            <w:tcW w:w="4106" w:type="dxa"/>
          </w:tcPr>
          <w:p w:rsidR="00844655" w:rsidRPr="00DF3240" w:rsidRDefault="00844655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3240">
              <w:rPr>
                <w:rFonts w:ascii="Times New Roman" w:hAnsi="Times New Roman"/>
                <w:sz w:val="28"/>
                <w:szCs w:val="28"/>
              </w:rPr>
              <w:t>Тестовый сценарий</w:t>
            </w:r>
          </w:p>
        </w:tc>
        <w:tc>
          <w:tcPr>
            <w:tcW w:w="3402" w:type="dxa"/>
          </w:tcPr>
          <w:p w:rsidR="00844655" w:rsidRPr="00DF3240" w:rsidRDefault="00844655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3240"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836" w:type="dxa"/>
          </w:tcPr>
          <w:p w:rsidR="00844655" w:rsidRPr="00DF3240" w:rsidRDefault="00844655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3240">
              <w:rPr>
                <w:rFonts w:ascii="Times New Roman" w:hAnsi="Times New Roman"/>
                <w:sz w:val="28"/>
                <w:szCs w:val="28"/>
              </w:rPr>
              <w:t>Статус теста</w:t>
            </w:r>
          </w:p>
        </w:tc>
      </w:tr>
      <w:tr w:rsidR="00844655" w:rsidRPr="00D1709F" w:rsidTr="00247E95">
        <w:trPr>
          <w:jc w:val="center"/>
        </w:trPr>
        <w:tc>
          <w:tcPr>
            <w:tcW w:w="4106" w:type="dxa"/>
          </w:tcPr>
          <w:p w:rsidR="00844655" w:rsidRPr="00DF3240" w:rsidRDefault="0001128F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128F">
              <w:rPr>
                <w:rFonts w:ascii="Times New Roman" w:hAnsi="Times New Roman"/>
                <w:sz w:val="28"/>
                <w:szCs w:val="28"/>
              </w:rPr>
              <w:t>перемещение из вкладки "Фильмы" в "Подборки"</w:t>
            </w:r>
          </w:p>
        </w:tc>
        <w:tc>
          <w:tcPr>
            <w:tcW w:w="3402" w:type="dxa"/>
          </w:tcPr>
          <w:p w:rsidR="004A3A26" w:rsidRPr="004A3A26" w:rsidRDefault="004A3A26" w:rsidP="004A3A2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A26">
              <w:rPr>
                <w:rFonts w:ascii="Times New Roman" w:hAnsi="Times New Roman"/>
                <w:sz w:val="28"/>
                <w:szCs w:val="28"/>
              </w:rPr>
              <w:t xml:space="preserve">переход на вкладку </w:t>
            </w:r>
          </w:p>
          <w:p w:rsidR="00844655" w:rsidRPr="00DF3240" w:rsidRDefault="004A3A26" w:rsidP="004A3A2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A26">
              <w:rPr>
                <w:rFonts w:ascii="Times New Roman" w:hAnsi="Times New Roman"/>
                <w:sz w:val="28"/>
                <w:szCs w:val="28"/>
              </w:rPr>
              <w:t>"Подборки"</w:t>
            </w:r>
          </w:p>
        </w:tc>
        <w:tc>
          <w:tcPr>
            <w:tcW w:w="1836" w:type="dxa"/>
          </w:tcPr>
          <w:p w:rsidR="00844655" w:rsidRPr="00DF3240" w:rsidRDefault="00844655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3240"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844655" w:rsidRPr="00D1709F" w:rsidTr="00247E95">
        <w:trPr>
          <w:trHeight w:val="946"/>
          <w:jc w:val="center"/>
        </w:trPr>
        <w:tc>
          <w:tcPr>
            <w:tcW w:w="4106" w:type="dxa"/>
          </w:tcPr>
          <w:p w:rsidR="00844655" w:rsidRPr="00DF3240" w:rsidRDefault="0001128F" w:rsidP="000112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128F">
              <w:rPr>
                <w:rFonts w:ascii="Times New Roman" w:hAnsi="Times New Roman"/>
                <w:sz w:val="28"/>
                <w:szCs w:val="28"/>
              </w:rPr>
              <w:t>перемещение из вкладки "Фильмы" на страницу авторизации</w:t>
            </w:r>
          </w:p>
        </w:tc>
        <w:tc>
          <w:tcPr>
            <w:tcW w:w="3402" w:type="dxa"/>
          </w:tcPr>
          <w:p w:rsidR="004A3A26" w:rsidRPr="004A3A26" w:rsidRDefault="004A3A26" w:rsidP="004A3A2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на страни</w:t>
            </w:r>
            <w:r w:rsidRPr="004A3A26">
              <w:rPr>
                <w:rFonts w:ascii="Times New Roman" w:hAnsi="Times New Roman"/>
                <w:sz w:val="28"/>
                <w:szCs w:val="28"/>
              </w:rPr>
              <w:t xml:space="preserve">цу </w:t>
            </w:r>
          </w:p>
          <w:p w:rsidR="00844655" w:rsidRPr="00DF3240" w:rsidRDefault="004A3A26" w:rsidP="004A3A2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A26">
              <w:rPr>
                <w:rFonts w:ascii="Times New Roman" w:hAnsi="Times New Roman"/>
                <w:sz w:val="28"/>
                <w:szCs w:val="28"/>
              </w:rPr>
              <w:t>авторизации</w:t>
            </w:r>
          </w:p>
        </w:tc>
        <w:tc>
          <w:tcPr>
            <w:tcW w:w="1836" w:type="dxa"/>
          </w:tcPr>
          <w:p w:rsidR="00844655" w:rsidRPr="00DF3240" w:rsidRDefault="00844655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3240"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844655" w:rsidRPr="00D1709F" w:rsidTr="00247E95">
        <w:trPr>
          <w:jc w:val="center"/>
        </w:trPr>
        <w:tc>
          <w:tcPr>
            <w:tcW w:w="4106" w:type="dxa"/>
          </w:tcPr>
          <w:p w:rsidR="00844655" w:rsidRPr="00DF3240" w:rsidRDefault="0001128F" w:rsidP="000112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128F">
              <w:rPr>
                <w:rFonts w:ascii="Times New Roman" w:hAnsi="Times New Roman"/>
                <w:sz w:val="28"/>
                <w:szCs w:val="28"/>
              </w:rPr>
              <w:t>перемещение из вкладки "Фильмы" в "Личный кабинет"</w:t>
            </w:r>
          </w:p>
        </w:tc>
        <w:tc>
          <w:tcPr>
            <w:tcW w:w="3402" w:type="dxa"/>
          </w:tcPr>
          <w:p w:rsidR="004A3A26" w:rsidRPr="004A3A26" w:rsidRDefault="004A3A26" w:rsidP="004A3A2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A26">
              <w:rPr>
                <w:rFonts w:ascii="Times New Roman" w:hAnsi="Times New Roman"/>
                <w:sz w:val="28"/>
                <w:szCs w:val="28"/>
              </w:rPr>
              <w:t xml:space="preserve">переход на вкладку </w:t>
            </w:r>
          </w:p>
          <w:p w:rsidR="00844655" w:rsidRPr="00DF3240" w:rsidRDefault="004A3A26" w:rsidP="004A3A2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A26">
              <w:rPr>
                <w:rFonts w:ascii="Times New Roman" w:hAnsi="Times New Roman"/>
                <w:sz w:val="28"/>
                <w:szCs w:val="28"/>
              </w:rPr>
              <w:t>"Личный кабинет"</w:t>
            </w:r>
          </w:p>
        </w:tc>
        <w:tc>
          <w:tcPr>
            <w:tcW w:w="1836" w:type="dxa"/>
          </w:tcPr>
          <w:p w:rsidR="00844655" w:rsidRPr="00DF3240" w:rsidRDefault="00844655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3240"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844655" w:rsidRPr="00D1709F" w:rsidTr="00247E95">
        <w:trPr>
          <w:jc w:val="center"/>
        </w:trPr>
        <w:tc>
          <w:tcPr>
            <w:tcW w:w="4106" w:type="dxa"/>
          </w:tcPr>
          <w:p w:rsidR="00844655" w:rsidRPr="00DF3240" w:rsidRDefault="0001128F" w:rsidP="000112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128F">
              <w:rPr>
                <w:rFonts w:ascii="Times New Roman" w:hAnsi="Times New Roman"/>
                <w:sz w:val="28"/>
                <w:szCs w:val="28"/>
              </w:rPr>
              <w:t>перемещение из страницы авторизации на страницу регистрации</w:t>
            </w:r>
          </w:p>
        </w:tc>
        <w:tc>
          <w:tcPr>
            <w:tcW w:w="3402" w:type="dxa"/>
          </w:tcPr>
          <w:p w:rsidR="004A3A26" w:rsidRPr="004A3A26" w:rsidRDefault="004A3A26" w:rsidP="004A3A2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на страни</w:t>
            </w:r>
            <w:r w:rsidRPr="004A3A26">
              <w:rPr>
                <w:rFonts w:ascii="Times New Roman" w:hAnsi="Times New Roman"/>
                <w:sz w:val="28"/>
                <w:szCs w:val="28"/>
              </w:rPr>
              <w:t xml:space="preserve">цу </w:t>
            </w:r>
          </w:p>
          <w:p w:rsidR="00844655" w:rsidRPr="00DF3240" w:rsidRDefault="004A3A26" w:rsidP="004A3A2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A26">
              <w:rPr>
                <w:rFonts w:ascii="Times New Roman" w:hAnsi="Times New Roman"/>
                <w:sz w:val="28"/>
                <w:szCs w:val="28"/>
              </w:rPr>
              <w:t>регистрации</w:t>
            </w:r>
          </w:p>
        </w:tc>
        <w:tc>
          <w:tcPr>
            <w:tcW w:w="1836" w:type="dxa"/>
          </w:tcPr>
          <w:p w:rsidR="00844655" w:rsidRPr="00DF3240" w:rsidRDefault="00844655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3240"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844655" w:rsidRPr="00D1709F" w:rsidTr="00247E95">
        <w:trPr>
          <w:jc w:val="center"/>
        </w:trPr>
        <w:tc>
          <w:tcPr>
            <w:tcW w:w="4106" w:type="dxa"/>
          </w:tcPr>
          <w:p w:rsidR="00844655" w:rsidRPr="00DF3240" w:rsidRDefault="00EE27E7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F3240">
              <w:rPr>
                <w:rFonts w:ascii="Times New Roman" w:hAnsi="Times New Roman"/>
                <w:sz w:val="28"/>
                <w:szCs w:val="28"/>
              </w:rPr>
              <w:t>На</w:t>
            </w:r>
            <w:r w:rsidR="0001128F" w:rsidRPr="0001128F">
              <w:rPr>
                <w:rFonts w:ascii="Times New Roman" w:hAnsi="Times New Roman"/>
                <w:sz w:val="28"/>
                <w:szCs w:val="28"/>
              </w:rPr>
              <w:t>перемещение</w:t>
            </w:r>
            <w:proofErr w:type="spellEnd"/>
            <w:r w:rsidR="0001128F" w:rsidRPr="0001128F">
              <w:rPr>
                <w:rFonts w:ascii="Times New Roman" w:hAnsi="Times New Roman"/>
                <w:sz w:val="28"/>
                <w:szCs w:val="28"/>
              </w:rPr>
              <w:t xml:space="preserve"> из вкладки "Подборки"  в "Фильмы"</w:t>
            </w:r>
          </w:p>
        </w:tc>
        <w:tc>
          <w:tcPr>
            <w:tcW w:w="3402" w:type="dxa"/>
          </w:tcPr>
          <w:p w:rsidR="004A3A26" w:rsidRPr="004A3A26" w:rsidRDefault="004A3A26" w:rsidP="004A3A2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A26">
              <w:rPr>
                <w:rFonts w:ascii="Times New Roman" w:hAnsi="Times New Roman"/>
                <w:sz w:val="28"/>
                <w:szCs w:val="28"/>
              </w:rPr>
              <w:t xml:space="preserve">переход на вкладку </w:t>
            </w:r>
          </w:p>
          <w:p w:rsidR="00844655" w:rsidRPr="00DF3240" w:rsidRDefault="004A3A26" w:rsidP="004A3A2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A26">
              <w:rPr>
                <w:rFonts w:ascii="Times New Roman" w:hAnsi="Times New Roman"/>
                <w:sz w:val="28"/>
                <w:szCs w:val="28"/>
              </w:rPr>
              <w:t>"Фильмы"</w:t>
            </w:r>
          </w:p>
        </w:tc>
        <w:tc>
          <w:tcPr>
            <w:tcW w:w="1836" w:type="dxa"/>
          </w:tcPr>
          <w:p w:rsidR="00844655" w:rsidRPr="00DF3240" w:rsidRDefault="00844655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3240"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844655" w:rsidRPr="00D1709F" w:rsidTr="00247E95">
        <w:trPr>
          <w:jc w:val="center"/>
        </w:trPr>
        <w:tc>
          <w:tcPr>
            <w:tcW w:w="4106" w:type="dxa"/>
          </w:tcPr>
          <w:p w:rsidR="00844655" w:rsidRPr="00DF3240" w:rsidRDefault="0001128F" w:rsidP="000112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128F">
              <w:rPr>
                <w:rFonts w:ascii="Times New Roman" w:hAnsi="Times New Roman"/>
                <w:sz w:val="28"/>
                <w:szCs w:val="28"/>
              </w:rPr>
              <w:t>перемещение из вкладки "Подборки"  в "Личный кабинет"</w:t>
            </w:r>
          </w:p>
        </w:tc>
        <w:tc>
          <w:tcPr>
            <w:tcW w:w="3402" w:type="dxa"/>
          </w:tcPr>
          <w:p w:rsidR="004A3A26" w:rsidRPr="004A3A26" w:rsidRDefault="004A3A26" w:rsidP="004A3A2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A26">
              <w:rPr>
                <w:rFonts w:ascii="Times New Roman" w:hAnsi="Times New Roman"/>
                <w:sz w:val="28"/>
                <w:szCs w:val="28"/>
              </w:rPr>
              <w:t xml:space="preserve">переход на вкладку </w:t>
            </w:r>
          </w:p>
          <w:p w:rsidR="00844655" w:rsidRPr="00DF3240" w:rsidRDefault="004A3A26" w:rsidP="004A3A2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A26">
              <w:rPr>
                <w:rFonts w:ascii="Times New Roman" w:hAnsi="Times New Roman"/>
                <w:sz w:val="28"/>
                <w:szCs w:val="28"/>
              </w:rPr>
              <w:t>"Личный кабинет"</w:t>
            </w:r>
          </w:p>
        </w:tc>
        <w:tc>
          <w:tcPr>
            <w:tcW w:w="1836" w:type="dxa"/>
          </w:tcPr>
          <w:p w:rsidR="00844655" w:rsidRPr="00DF3240" w:rsidRDefault="00844655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3240"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844655" w:rsidRPr="00D1709F" w:rsidTr="00247E95">
        <w:trPr>
          <w:jc w:val="center"/>
        </w:trPr>
        <w:tc>
          <w:tcPr>
            <w:tcW w:w="4106" w:type="dxa"/>
          </w:tcPr>
          <w:p w:rsidR="00844655" w:rsidRPr="00DF3240" w:rsidRDefault="0001128F" w:rsidP="000112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128F">
              <w:rPr>
                <w:rFonts w:ascii="Times New Roman" w:hAnsi="Times New Roman"/>
                <w:sz w:val="28"/>
                <w:szCs w:val="28"/>
              </w:rPr>
              <w:lastRenderedPageBreak/>
              <w:t>перемещение из вкладки "Подборки" на страницу авторизации</w:t>
            </w:r>
          </w:p>
        </w:tc>
        <w:tc>
          <w:tcPr>
            <w:tcW w:w="3402" w:type="dxa"/>
          </w:tcPr>
          <w:p w:rsidR="004A3A26" w:rsidRPr="004A3A26" w:rsidRDefault="004A3A26" w:rsidP="004A3A2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A26">
              <w:rPr>
                <w:rFonts w:ascii="Times New Roman" w:hAnsi="Times New Roman"/>
                <w:sz w:val="28"/>
                <w:szCs w:val="28"/>
              </w:rPr>
              <w:t xml:space="preserve">переход на </w:t>
            </w:r>
            <w:proofErr w:type="spellStart"/>
            <w:r w:rsidRPr="004A3A26">
              <w:rPr>
                <w:rFonts w:ascii="Times New Roman" w:hAnsi="Times New Roman"/>
                <w:sz w:val="28"/>
                <w:szCs w:val="28"/>
              </w:rPr>
              <w:t>странуцу</w:t>
            </w:r>
            <w:proofErr w:type="spellEnd"/>
            <w:r w:rsidRPr="004A3A26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844655" w:rsidRPr="00DF3240" w:rsidRDefault="004A3A26" w:rsidP="004A3A2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A26">
              <w:rPr>
                <w:rFonts w:ascii="Times New Roman" w:hAnsi="Times New Roman"/>
                <w:sz w:val="28"/>
                <w:szCs w:val="28"/>
              </w:rPr>
              <w:t>авторизации</w:t>
            </w:r>
          </w:p>
        </w:tc>
        <w:tc>
          <w:tcPr>
            <w:tcW w:w="1836" w:type="dxa"/>
          </w:tcPr>
          <w:p w:rsidR="00844655" w:rsidRPr="00DF3240" w:rsidRDefault="00844655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3240"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844655" w:rsidRPr="00D1709F" w:rsidTr="00247E95">
        <w:trPr>
          <w:jc w:val="center"/>
        </w:trPr>
        <w:tc>
          <w:tcPr>
            <w:tcW w:w="4106" w:type="dxa"/>
          </w:tcPr>
          <w:p w:rsidR="00844655" w:rsidRPr="00DF3240" w:rsidRDefault="0001128F" w:rsidP="000112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128F">
              <w:rPr>
                <w:rFonts w:ascii="Times New Roman" w:hAnsi="Times New Roman"/>
                <w:sz w:val="28"/>
                <w:szCs w:val="28"/>
              </w:rPr>
              <w:t>перемещение из вкладки "Личный кабинет" в "Фильмы"</w:t>
            </w:r>
          </w:p>
        </w:tc>
        <w:tc>
          <w:tcPr>
            <w:tcW w:w="3402" w:type="dxa"/>
          </w:tcPr>
          <w:p w:rsidR="004A3A26" w:rsidRPr="004A3A26" w:rsidRDefault="004A3A26" w:rsidP="004A3A2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A26">
              <w:rPr>
                <w:rFonts w:ascii="Times New Roman" w:hAnsi="Times New Roman"/>
                <w:sz w:val="28"/>
                <w:szCs w:val="28"/>
              </w:rPr>
              <w:t xml:space="preserve">переход на вкладку </w:t>
            </w:r>
          </w:p>
          <w:p w:rsidR="00844655" w:rsidRPr="00DF3240" w:rsidRDefault="004A3A26" w:rsidP="004A3A2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A26">
              <w:rPr>
                <w:rFonts w:ascii="Times New Roman" w:hAnsi="Times New Roman"/>
                <w:sz w:val="28"/>
                <w:szCs w:val="28"/>
              </w:rPr>
              <w:t>"Фильмы"</w:t>
            </w:r>
          </w:p>
        </w:tc>
        <w:tc>
          <w:tcPr>
            <w:tcW w:w="1836" w:type="dxa"/>
          </w:tcPr>
          <w:p w:rsidR="00844655" w:rsidRPr="00DF3240" w:rsidRDefault="00844655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3240"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9C54FE" w:rsidRPr="00D1709F" w:rsidTr="00247E95">
        <w:trPr>
          <w:jc w:val="center"/>
        </w:trPr>
        <w:tc>
          <w:tcPr>
            <w:tcW w:w="4106" w:type="dxa"/>
          </w:tcPr>
          <w:p w:rsidR="009C54FE" w:rsidRPr="00DF3240" w:rsidRDefault="004A3A26" w:rsidP="004A3A2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A26">
              <w:rPr>
                <w:rFonts w:ascii="Times New Roman" w:hAnsi="Times New Roman"/>
                <w:sz w:val="28"/>
                <w:szCs w:val="28"/>
              </w:rPr>
              <w:t>перемещение из вкладки "Личный кабинет"  в "Подборки"</w:t>
            </w:r>
          </w:p>
        </w:tc>
        <w:tc>
          <w:tcPr>
            <w:tcW w:w="3402" w:type="dxa"/>
          </w:tcPr>
          <w:p w:rsidR="004A3A26" w:rsidRPr="004A3A26" w:rsidRDefault="004A3A26" w:rsidP="004A3A2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A26">
              <w:rPr>
                <w:rFonts w:ascii="Times New Roman" w:hAnsi="Times New Roman"/>
                <w:sz w:val="28"/>
                <w:szCs w:val="28"/>
              </w:rPr>
              <w:t xml:space="preserve">переход на вкладку </w:t>
            </w:r>
          </w:p>
          <w:p w:rsidR="009C54FE" w:rsidRPr="00DF3240" w:rsidRDefault="004A3A26" w:rsidP="004A3A2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A26">
              <w:rPr>
                <w:rFonts w:ascii="Times New Roman" w:hAnsi="Times New Roman"/>
                <w:sz w:val="28"/>
                <w:szCs w:val="28"/>
              </w:rPr>
              <w:t>"Подборки"</w:t>
            </w:r>
          </w:p>
        </w:tc>
        <w:tc>
          <w:tcPr>
            <w:tcW w:w="1836" w:type="dxa"/>
          </w:tcPr>
          <w:p w:rsidR="009C54FE" w:rsidRPr="00DF3240" w:rsidRDefault="009C54FE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3240"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9C54FE" w:rsidRPr="00D1709F" w:rsidTr="00247E95">
        <w:trPr>
          <w:jc w:val="center"/>
        </w:trPr>
        <w:tc>
          <w:tcPr>
            <w:tcW w:w="4106" w:type="dxa"/>
          </w:tcPr>
          <w:p w:rsidR="009C54FE" w:rsidRPr="00DF3240" w:rsidRDefault="0001128F" w:rsidP="000112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128F">
              <w:rPr>
                <w:rFonts w:ascii="Times New Roman" w:hAnsi="Times New Roman"/>
                <w:sz w:val="28"/>
                <w:szCs w:val="28"/>
              </w:rPr>
              <w:t>перемещение из вкладки "Личный кабинет" на страницу авторизации</w:t>
            </w:r>
          </w:p>
        </w:tc>
        <w:tc>
          <w:tcPr>
            <w:tcW w:w="3402" w:type="dxa"/>
          </w:tcPr>
          <w:p w:rsidR="004A3A26" w:rsidRPr="004A3A26" w:rsidRDefault="004A3A26" w:rsidP="004A3A2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на страни</w:t>
            </w:r>
            <w:r w:rsidRPr="004A3A26">
              <w:rPr>
                <w:rFonts w:ascii="Times New Roman" w:hAnsi="Times New Roman"/>
                <w:sz w:val="28"/>
                <w:szCs w:val="28"/>
              </w:rPr>
              <w:t xml:space="preserve">цу </w:t>
            </w:r>
          </w:p>
          <w:p w:rsidR="009C54FE" w:rsidRPr="00DF3240" w:rsidRDefault="004A3A26" w:rsidP="004A3A2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A26">
              <w:rPr>
                <w:rFonts w:ascii="Times New Roman" w:hAnsi="Times New Roman"/>
                <w:sz w:val="28"/>
                <w:szCs w:val="28"/>
              </w:rPr>
              <w:t>авторизации</w:t>
            </w:r>
          </w:p>
        </w:tc>
        <w:tc>
          <w:tcPr>
            <w:tcW w:w="1836" w:type="dxa"/>
          </w:tcPr>
          <w:p w:rsidR="009C54FE" w:rsidRPr="00DF3240" w:rsidRDefault="009C54FE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3240"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9C54FE" w:rsidRPr="00D1709F" w:rsidTr="00247E95">
        <w:trPr>
          <w:jc w:val="center"/>
        </w:trPr>
        <w:tc>
          <w:tcPr>
            <w:tcW w:w="4106" w:type="dxa"/>
          </w:tcPr>
          <w:p w:rsidR="009C54FE" w:rsidRPr="00DF3240" w:rsidRDefault="0001128F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128F">
              <w:rPr>
                <w:rFonts w:ascii="Times New Roman" w:hAnsi="Times New Roman"/>
                <w:sz w:val="28"/>
                <w:szCs w:val="28"/>
              </w:rPr>
              <w:t>регистрация пользователя</w:t>
            </w:r>
          </w:p>
        </w:tc>
        <w:tc>
          <w:tcPr>
            <w:tcW w:w="3402" w:type="dxa"/>
          </w:tcPr>
          <w:p w:rsidR="004A3A26" w:rsidRPr="004A3A26" w:rsidRDefault="004A3A26" w:rsidP="004A3A2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A26">
              <w:rPr>
                <w:rFonts w:ascii="Times New Roman" w:hAnsi="Times New Roman"/>
                <w:sz w:val="28"/>
                <w:szCs w:val="28"/>
              </w:rPr>
              <w:t>Успешная регистрация</w:t>
            </w:r>
          </w:p>
          <w:p w:rsidR="009C54FE" w:rsidRPr="00DF3240" w:rsidRDefault="004A3A26" w:rsidP="004A3A2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A26">
              <w:rPr>
                <w:rFonts w:ascii="Times New Roman" w:hAnsi="Times New Roman"/>
                <w:sz w:val="28"/>
                <w:szCs w:val="28"/>
              </w:rPr>
              <w:t xml:space="preserve"> Пользователя</w:t>
            </w:r>
          </w:p>
        </w:tc>
        <w:tc>
          <w:tcPr>
            <w:tcW w:w="1836" w:type="dxa"/>
          </w:tcPr>
          <w:p w:rsidR="009C54FE" w:rsidRPr="00DF3240" w:rsidRDefault="009C54FE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3240"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844655" w:rsidRPr="00D1709F" w:rsidTr="00247E95">
        <w:trPr>
          <w:jc w:val="center"/>
        </w:trPr>
        <w:tc>
          <w:tcPr>
            <w:tcW w:w="4106" w:type="dxa"/>
          </w:tcPr>
          <w:p w:rsidR="00844655" w:rsidRPr="00DF3240" w:rsidRDefault="0001128F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128F">
              <w:rPr>
                <w:rFonts w:ascii="Times New Roman" w:hAnsi="Times New Roman"/>
                <w:sz w:val="28"/>
                <w:szCs w:val="28"/>
              </w:rPr>
              <w:t>авторизация пользова</w:t>
            </w:r>
            <w:r w:rsidR="004A3A26">
              <w:rPr>
                <w:rFonts w:ascii="Times New Roman" w:hAnsi="Times New Roman"/>
                <w:sz w:val="28"/>
                <w:szCs w:val="28"/>
              </w:rPr>
              <w:t>т</w:t>
            </w:r>
            <w:r w:rsidRPr="0001128F">
              <w:rPr>
                <w:rFonts w:ascii="Times New Roman" w:hAnsi="Times New Roman"/>
                <w:sz w:val="28"/>
                <w:szCs w:val="28"/>
              </w:rPr>
              <w:t>еля</w:t>
            </w:r>
          </w:p>
        </w:tc>
        <w:tc>
          <w:tcPr>
            <w:tcW w:w="3402" w:type="dxa"/>
          </w:tcPr>
          <w:p w:rsidR="004A3A26" w:rsidRPr="004A3A26" w:rsidRDefault="004A3A26" w:rsidP="004A3A2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A26">
              <w:rPr>
                <w:rFonts w:ascii="Times New Roman" w:hAnsi="Times New Roman"/>
                <w:sz w:val="28"/>
                <w:szCs w:val="28"/>
              </w:rPr>
              <w:t xml:space="preserve">Успешная авторизация </w:t>
            </w:r>
          </w:p>
          <w:p w:rsidR="00844655" w:rsidRPr="00DF3240" w:rsidRDefault="004A3A26" w:rsidP="004A3A2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A26"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  <w:tc>
          <w:tcPr>
            <w:tcW w:w="1836" w:type="dxa"/>
          </w:tcPr>
          <w:p w:rsidR="00844655" w:rsidRPr="00DF3240" w:rsidRDefault="00844655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3240"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844655" w:rsidRPr="00D1709F" w:rsidTr="00247E95">
        <w:trPr>
          <w:jc w:val="center"/>
        </w:trPr>
        <w:tc>
          <w:tcPr>
            <w:tcW w:w="4106" w:type="dxa"/>
          </w:tcPr>
          <w:p w:rsidR="00844655" w:rsidRPr="00E3502D" w:rsidRDefault="0001128F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128F">
              <w:rPr>
                <w:rFonts w:ascii="Times New Roman" w:hAnsi="Times New Roman"/>
                <w:sz w:val="28"/>
                <w:szCs w:val="28"/>
              </w:rPr>
              <w:t>добавление уже созданной подборки</w:t>
            </w:r>
          </w:p>
        </w:tc>
        <w:tc>
          <w:tcPr>
            <w:tcW w:w="3402" w:type="dxa"/>
          </w:tcPr>
          <w:p w:rsidR="004A3A26" w:rsidRPr="004A3A26" w:rsidRDefault="004A3A26" w:rsidP="004A3A2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4A3A26">
              <w:rPr>
                <w:rFonts w:ascii="Times New Roman" w:hAnsi="Times New Roman"/>
                <w:sz w:val="28"/>
                <w:szCs w:val="28"/>
              </w:rPr>
              <w:t>добавлена</w:t>
            </w:r>
            <w:proofErr w:type="gramEnd"/>
            <w:r w:rsidRPr="004A3A26">
              <w:rPr>
                <w:rFonts w:ascii="Times New Roman" w:hAnsi="Times New Roman"/>
                <w:sz w:val="28"/>
                <w:szCs w:val="28"/>
              </w:rPr>
              <w:t xml:space="preserve"> созданная </w:t>
            </w:r>
          </w:p>
          <w:p w:rsidR="00844655" w:rsidRPr="00E3502D" w:rsidRDefault="004A3A26" w:rsidP="004A3A2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A26">
              <w:rPr>
                <w:rFonts w:ascii="Times New Roman" w:hAnsi="Times New Roman"/>
                <w:sz w:val="28"/>
                <w:szCs w:val="28"/>
              </w:rPr>
              <w:t>подборка</w:t>
            </w:r>
          </w:p>
        </w:tc>
        <w:tc>
          <w:tcPr>
            <w:tcW w:w="1836" w:type="dxa"/>
          </w:tcPr>
          <w:p w:rsidR="00844655" w:rsidRPr="00E3502D" w:rsidRDefault="00844655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3502D"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4A3A26" w:rsidRPr="00D1709F" w:rsidTr="00247E95">
        <w:trPr>
          <w:jc w:val="center"/>
        </w:trPr>
        <w:tc>
          <w:tcPr>
            <w:tcW w:w="4106" w:type="dxa"/>
          </w:tcPr>
          <w:p w:rsidR="004A3A26" w:rsidRPr="0001128F" w:rsidRDefault="004A3A26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A26">
              <w:rPr>
                <w:rFonts w:ascii="Times New Roman" w:hAnsi="Times New Roman"/>
                <w:sz w:val="28"/>
                <w:szCs w:val="28"/>
              </w:rPr>
              <w:t xml:space="preserve">создание </w:t>
            </w:r>
            <w:proofErr w:type="spellStart"/>
            <w:r w:rsidRPr="004A3A26">
              <w:rPr>
                <w:rFonts w:ascii="Times New Roman" w:hAnsi="Times New Roman"/>
                <w:sz w:val="28"/>
                <w:szCs w:val="28"/>
              </w:rPr>
              <w:t>кастомной</w:t>
            </w:r>
            <w:proofErr w:type="spellEnd"/>
            <w:r w:rsidRPr="004A3A26">
              <w:rPr>
                <w:rFonts w:ascii="Times New Roman" w:hAnsi="Times New Roman"/>
                <w:sz w:val="28"/>
                <w:szCs w:val="28"/>
              </w:rPr>
              <w:t xml:space="preserve"> подборки</w:t>
            </w:r>
          </w:p>
        </w:tc>
        <w:tc>
          <w:tcPr>
            <w:tcW w:w="3402" w:type="dxa"/>
          </w:tcPr>
          <w:p w:rsidR="004A3A26" w:rsidRPr="004A3A26" w:rsidRDefault="004A3A26" w:rsidP="004A3A2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4A3A26">
              <w:rPr>
                <w:rFonts w:ascii="Times New Roman" w:hAnsi="Times New Roman"/>
                <w:sz w:val="28"/>
                <w:szCs w:val="28"/>
              </w:rPr>
              <w:t>Создана</w:t>
            </w:r>
            <w:proofErr w:type="gramEnd"/>
            <w:r w:rsidRPr="004A3A2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A3A26">
              <w:rPr>
                <w:rFonts w:ascii="Times New Roman" w:hAnsi="Times New Roman"/>
                <w:sz w:val="28"/>
                <w:szCs w:val="28"/>
              </w:rPr>
              <w:t>кастомная</w:t>
            </w:r>
            <w:proofErr w:type="spellEnd"/>
            <w:r w:rsidRPr="004A3A26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4A3A26" w:rsidRPr="00E3502D" w:rsidRDefault="004A3A26" w:rsidP="004A3A2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A26">
              <w:rPr>
                <w:rFonts w:ascii="Times New Roman" w:hAnsi="Times New Roman"/>
                <w:sz w:val="28"/>
                <w:szCs w:val="28"/>
              </w:rPr>
              <w:t>подборка</w:t>
            </w:r>
          </w:p>
        </w:tc>
        <w:tc>
          <w:tcPr>
            <w:tcW w:w="1836" w:type="dxa"/>
          </w:tcPr>
          <w:p w:rsidR="004A3A26" w:rsidRPr="00E3502D" w:rsidRDefault="00A203D3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3240"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01128F" w:rsidRPr="00D1709F" w:rsidTr="00247E95">
        <w:trPr>
          <w:jc w:val="center"/>
        </w:trPr>
        <w:tc>
          <w:tcPr>
            <w:tcW w:w="4106" w:type="dxa"/>
          </w:tcPr>
          <w:p w:rsidR="0001128F" w:rsidRPr="0001128F" w:rsidRDefault="004A3A26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A26">
              <w:rPr>
                <w:rFonts w:ascii="Times New Roman" w:hAnsi="Times New Roman"/>
                <w:sz w:val="28"/>
                <w:szCs w:val="28"/>
              </w:rPr>
              <w:t xml:space="preserve">добавление фильмов в </w:t>
            </w:r>
            <w:proofErr w:type="spellStart"/>
            <w:r w:rsidRPr="004A3A26">
              <w:rPr>
                <w:rFonts w:ascii="Times New Roman" w:hAnsi="Times New Roman"/>
                <w:sz w:val="28"/>
                <w:szCs w:val="28"/>
              </w:rPr>
              <w:t>кастомную</w:t>
            </w:r>
            <w:proofErr w:type="spellEnd"/>
            <w:r w:rsidRPr="004A3A26">
              <w:rPr>
                <w:rFonts w:ascii="Times New Roman" w:hAnsi="Times New Roman"/>
                <w:sz w:val="28"/>
                <w:szCs w:val="28"/>
              </w:rPr>
              <w:t xml:space="preserve"> подборку</w:t>
            </w:r>
          </w:p>
        </w:tc>
        <w:tc>
          <w:tcPr>
            <w:tcW w:w="3402" w:type="dxa"/>
          </w:tcPr>
          <w:p w:rsidR="004A3A26" w:rsidRPr="004A3A26" w:rsidRDefault="004A3A26" w:rsidP="004A3A2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A26">
              <w:rPr>
                <w:rFonts w:ascii="Times New Roman" w:hAnsi="Times New Roman"/>
                <w:sz w:val="28"/>
                <w:szCs w:val="28"/>
              </w:rPr>
              <w:t xml:space="preserve">Фильмы добавлены </w:t>
            </w:r>
            <w:proofErr w:type="gramStart"/>
            <w:r w:rsidRPr="004A3A26">
              <w:rPr>
                <w:rFonts w:ascii="Times New Roman" w:hAnsi="Times New Roman"/>
                <w:sz w:val="28"/>
                <w:szCs w:val="28"/>
              </w:rPr>
              <w:t>в</w:t>
            </w:r>
            <w:proofErr w:type="gramEnd"/>
            <w:r w:rsidRPr="004A3A26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01128F" w:rsidRPr="00E3502D" w:rsidRDefault="004A3A26" w:rsidP="004A3A2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A3A26">
              <w:rPr>
                <w:rFonts w:ascii="Times New Roman" w:hAnsi="Times New Roman"/>
                <w:sz w:val="28"/>
                <w:szCs w:val="28"/>
              </w:rPr>
              <w:t>кастомную</w:t>
            </w:r>
            <w:proofErr w:type="spellEnd"/>
            <w:r w:rsidRPr="004A3A26">
              <w:rPr>
                <w:rFonts w:ascii="Times New Roman" w:hAnsi="Times New Roman"/>
                <w:sz w:val="28"/>
                <w:szCs w:val="28"/>
              </w:rPr>
              <w:t xml:space="preserve"> подборку</w:t>
            </w:r>
          </w:p>
        </w:tc>
        <w:tc>
          <w:tcPr>
            <w:tcW w:w="1836" w:type="dxa"/>
          </w:tcPr>
          <w:p w:rsidR="0001128F" w:rsidRPr="00E3502D" w:rsidRDefault="00A203D3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3240"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4A3A26" w:rsidRPr="00D1709F" w:rsidTr="00247E95">
        <w:trPr>
          <w:jc w:val="center"/>
        </w:trPr>
        <w:tc>
          <w:tcPr>
            <w:tcW w:w="4106" w:type="dxa"/>
          </w:tcPr>
          <w:p w:rsidR="004A3A26" w:rsidRPr="0001128F" w:rsidRDefault="004A3A26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A26">
              <w:rPr>
                <w:rFonts w:ascii="Times New Roman" w:hAnsi="Times New Roman"/>
                <w:sz w:val="28"/>
                <w:szCs w:val="28"/>
              </w:rPr>
              <w:t xml:space="preserve">удаление подборки </w:t>
            </w:r>
            <w:proofErr w:type="spellStart"/>
            <w:r w:rsidRPr="004A3A26">
              <w:rPr>
                <w:rFonts w:ascii="Times New Roman" w:hAnsi="Times New Roman"/>
                <w:sz w:val="28"/>
                <w:szCs w:val="28"/>
              </w:rPr>
              <w:t>админом</w:t>
            </w:r>
            <w:proofErr w:type="spellEnd"/>
          </w:p>
        </w:tc>
        <w:tc>
          <w:tcPr>
            <w:tcW w:w="3402" w:type="dxa"/>
          </w:tcPr>
          <w:p w:rsidR="004A3A26" w:rsidRPr="00E3502D" w:rsidRDefault="00A203D3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03D3">
              <w:rPr>
                <w:rFonts w:ascii="Times New Roman" w:hAnsi="Times New Roman"/>
                <w:sz w:val="28"/>
                <w:szCs w:val="28"/>
              </w:rPr>
              <w:t>Подборка удалена</w:t>
            </w:r>
          </w:p>
        </w:tc>
        <w:tc>
          <w:tcPr>
            <w:tcW w:w="1836" w:type="dxa"/>
          </w:tcPr>
          <w:p w:rsidR="004A3A26" w:rsidRPr="00E3502D" w:rsidRDefault="00A203D3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3240"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4A3A26" w:rsidRPr="00D1709F" w:rsidTr="00247E95">
        <w:trPr>
          <w:jc w:val="center"/>
        </w:trPr>
        <w:tc>
          <w:tcPr>
            <w:tcW w:w="4106" w:type="dxa"/>
          </w:tcPr>
          <w:p w:rsidR="004A3A26" w:rsidRPr="0001128F" w:rsidRDefault="004A3A26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A26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удаление </w:t>
            </w:r>
            <w:proofErr w:type="spellStart"/>
            <w:r w:rsidRPr="004A3A26">
              <w:rPr>
                <w:rFonts w:ascii="Times New Roman" w:hAnsi="Times New Roman"/>
                <w:sz w:val="28"/>
                <w:szCs w:val="28"/>
              </w:rPr>
              <w:t>кастомной</w:t>
            </w:r>
            <w:proofErr w:type="spellEnd"/>
            <w:r w:rsidRPr="004A3A26">
              <w:rPr>
                <w:rFonts w:ascii="Times New Roman" w:hAnsi="Times New Roman"/>
                <w:sz w:val="28"/>
                <w:szCs w:val="28"/>
              </w:rPr>
              <w:t xml:space="preserve"> подборки пользователем</w:t>
            </w:r>
          </w:p>
        </w:tc>
        <w:tc>
          <w:tcPr>
            <w:tcW w:w="3402" w:type="dxa"/>
          </w:tcPr>
          <w:p w:rsidR="004A3A26" w:rsidRPr="00E3502D" w:rsidRDefault="00A203D3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03D3">
              <w:rPr>
                <w:rFonts w:ascii="Times New Roman" w:hAnsi="Times New Roman"/>
                <w:sz w:val="28"/>
                <w:szCs w:val="28"/>
              </w:rPr>
              <w:t>Подборка удалена</w:t>
            </w:r>
          </w:p>
        </w:tc>
        <w:tc>
          <w:tcPr>
            <w:tcW w:w="1836" w:type="dxa"/>
          </w:tcPr>
          <w:p w:rsidR="004A3A26" w:rsidRPr="00E3502D" w:rsidRDefault="00A203D3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3240"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4A3A26" w:rsidRPr="00D1709F" w:rsidTr="00247E95">
        <w:trPr>
          <w:jc w:val="center"/>
        </w:trPr>
        <w:tc>
          <w:tcPr>
            <w:tcW w:w="4106" w:type="dxa"/>
          </w:tcPr>
          <w:p w:rsidR="004A3A26" w:rsidRPr="0001128F" w:rsidRDefault="004A3A26" w:rsidP="004A3A2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A26">
              <w:rPr>
                <w:rFonts w:ascii="Times New Roman" w:hAnsi="Times New Roman"/>
                <w:sz w:val="28"/>
                <w:szCs w:val="28"/>
              </w:rPr>
              <w:t xml:space="preserve">удаление отдельных фильмов из </w:t>
            </w:r>
            <w:proofErr w:type="spellStart"/>
            <w:r w:rsidRPr="004A3A26">
              <w:rPr>
                <w:rFonts w:ascii="Times New Roman" w:hAnsi="Times New Roman"/>
                <w:sz w:val="28"/>
                <w:szCs w:val="28"/>
              </w:rPr>
              <w:t>кастомной</w:t>
            </w:r>
            <w:proofErr w:type="spellEnd"/>
            <w:r w:rsidRPr="004A3A26">
              <w:rPr>
                <w:rFonts w:ascii="Times New Roman" w:hAnsi="Times New Roman"/>
                <w:sz w:val="28"/>
                <w:szCs w:val="28"/>
              </w:rPr>
              <w:t xml:space="preserve"> подборки пользователем</w:t>
            </w:r>
          </w:p>
        </w:tc>
        <w:tc>
          <w:tcPr>
            <w:tcW w:w="3402" w:type="dxa"/>
          </w:tcPr>
          <w:p w:rsidR="004A3A26" w:rsidRPr="00E3502D" w:rsidRDefault="00A203D3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03D3">
              <w:rPr>
                <w:rFonts w:ascii="Times New Roman" w:hAnsi="Times New Roman"/>
                <w:sz w:val="28"/>
                <w:szCs w:val="28"/>
              </w:rPr>
              <w:t>Желаемые фильмы удалены</w:t>
            </w:r>
          </w:p>
        </w:tc>
        <w:tc>
          <w:tcPr>
            <w:tcW w:w="1836" w:type="dxa"/>
          </w:tcPr>
          <w:p w:rsidR="004A3A26" w:rsidRPr="00E3502D" w:rsidRDefault="00A203D3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3240"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4A3A26" w:rsidRPr="00D1709F" w:rsidTr="00247E95">
        <w:trPr>
          <w:jc w:val="center"/>
        </w:trPr>
        <w:tc>
          <w:tcPr>
            <w:tcW w:w="4106" w:type="dxa"/>
          </w:tcPr>
          <w:p w:rsidR="004A3A26" w:rsidRPr="0001128F" w:rsidRDefault="004A3A26" w:rsidP="004A3A2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A26">
              <w:rPr>
                <w:rFonts w:ascii="Times New Roman" w:hAnsi="Times New Roman"/>
                <w:sz w:val="28"/>
                <w:szCs w:val="28"/>
              </w:rPr>
              <w:t xml:space="preserve">изменение названия </w:t>
            </w:r>
            <w:proofErr w:type="spellStart"/>
            <w:r w:rsidRPr="004A3A26">
              <w:rPr>
                <w:rFonts w:ascii="Times New Roman" w:hAnsi="Times New Roman"/>
                <w:sz w:val="28"/>
                <w:szCs w:val="28"/>
              </w:rPr>
              <w:t>кастомной</w:t>
            </w:r>
            <w:proofErr w:type="spellEnd"/>
            <w:r w:rsidRPr="004A3A26">
              <w:rPr>
                <w:rFonts w:ascii="Times New Roman" w:hAnsi="Times New Roman"/>
                <w:sz w:val="28"/>
                <w:szCs w:val="28"/>
              </w:rPr>
              <w:t xml:space="preserve"> подборки пользователем</w:t>
            </w:r>
          </w:p>
        </w:tc>
        <w:tc>
          <w:tcPr>
            <w:tcW w:w="3402" w:type="dxa"/>
          </w:tcPr>
          <w:p w:rsidR="004A3A26" w:rsidRPr="00E3502D" w:rsidRDefault="00A203D3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03D3">
              <w:rPr>
                <w:rFonts w:ascii="Times New Roman" w:hAnsi="Times New Roman"/>
                <w:sz w:val="28"/>
                <w:szCs w:val="28"/>
              </w:rPr>
              <w:t>Название подборки изменено</w:t>
            </w:r>
          </w:p>
        </w:tc>
        <w:tc>
          <w:tcPr>
            <w:tcW w:w="1836" w:type="dxa"/>
          </w:tcPr>
          <w:p w:rsidR="004A3A26" w:rsidRPr="00E3502D" w:rsidRDefault="00A203D3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3240"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4A3A26" w:rsidRPr="00D1709F" w:rsidTr="00247E95">
        <w:trPr>
          <w:jc w:val="center"/>
        </w:trPr>
        <w:tc>
          <w:tcPr>
            <w:tcW w:w="4106" w:type="dxa"/>
          </w:tcPr>
          <w:p w:rsidR="004A3A26" w:rsidRPr="004A3A26" w:rsidRDefault="004A3A26" w:rsidP="004A3A2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A26">
              <w:rPr>
                <w:rFonts w:ascii="Times New Roman" w:hAnsi="Times New Roman"/>
                <w:sz w:val="28"/>
                <w:szCs w:val="28"/>
              </w:rPr>
              <w:t>поиск  фильма по названию</w:t>
            </w:r>
          </w:p>
        </w:tc>
        <w:tc>
          <w:tcPr>
            <w:tcW w:w="3402" w:type="dxa"/>
          </w:tcPr>
          <w:p w:rsidR="004A3A26" w:rsidRPr="00E3502D" w:rsidRDefault="00A203D3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03D3">
              <w:rPr>
                <w:rFonts w:ascii="Times New Roman" w:hAnsi="Times New Roman"/>
                <w:sz w:val="28"/>
                <w:szCs w:val="28"/>
              </w:rPr>
              <w:t>Найден нужный фильм</w:t>
            </w:r>
          </w:p>
        </w:tc>
        <w:tc>
          <w:tcPr>
            <w:tcW w:w="1836" w:type="dxa"/>
          </w:tcPr>
          <w:p w:rsidR="004A3A26" w:rsidRPr="00E3502D" w:rsidRDefault="00A203D3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3240"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4A3A26" w:rsidRPr="00D1709F" w:rsidTr="00247E95">
        <w:trPr>
          <w:jc w:val="center"/>
        </w:trPr>
        <w:tc>
          <w:tcPr>
            <w:tcW w:w="4106" w:type="dxa"/>
          </w:tcPr>
          <w:p w:rsidR="004A3A26" w:rsidRPr="004A3A26" w:rsidRDefault="004A3A26" w:rsidP="004A3A2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A26">
              <w:rPr>
                <w:rFonts w:ascii="Times New Roman" w:hAnsi="Times New Roman"/>
                <w:sz w:val="28"/>
                <w:szCs w:val="28"/>
              </w:rPr>
              <w:t>поиск  фильма по содержанию</w:t>
            </w:r>
          </w:p>
        </w:tc>
        <w:tc>
          <w:tcPr>
            <w:tcW w:w="3402" w:type="dxa"/>
          </w:tcPr>
          <w:p w:rsidR="004A3A26" w:rsidRPr="00E3502D" w:rsidRDefault="00A203D3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03D3">
              <w:rPr>
                <w:rFonts w:ascii="Times New Roman" w:hAnsi="Times New Roman"/>
                <w:sz w:val="28"/>
                <w:szCs w:val="28"/>
              </w:rPr>
              <w:t>Найден нужный фильм</w:t>
            </w:r>
          </w:p>
        </w:tc>
        <w:tc>
          <w:tcPr>
            <w:tcW w:w="1836" w:type="dxa"/>
          </w:tcPr>
          <w:p w:rsidR="004A3A26" w:rsidRPr="00E3502D" w:rsidRDefault="00A203D3" w:rsidP="00C61C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3240"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</w:tbl>
    <w:p w:rsidR="009F2117" w:rsidRPr="007856F4" w:rsidRDefault="009F2117" w:rsidP="007856F4">
      <w:pPr>
        <w:pStyle w:val="afd"/>
        <w:jc w:val="left"/>
        <w:rPr>
          <w:sz w:val="28"/>
          <w:szCs w:val="24"/>
          <w:lang w:val="en-US"/>
        </w:rPr>
      </w:pPr>
    </w:p>
    <w:sectPr w:rsidR="009F2117" w:rsidRPr="007856F4" w:rsidSect="001A4CE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06B2" w:rsidRDefault="00A706B2" w:rsidP="001A4CEE">
      <w:pPr>
        <w:spacing w:after="0" w:line="240" w:lineRule="auto"/>
      </w:pPr>
      <w:r>
        <w:separator/>
      </w:r>
    </w:p>
  </w:endnote>
  <w:endnote w:type="continuationSeparator" w:id="0">
    <w:p w:rsidR="00A706B2" w:rsidRDefault="00A706B2" w:rsidP="001A4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2666406"/>
      <w:docPartObj>
        <w:docPartGallery w:val="Page Numbers (Bottom of Page)"/>
        <w:docPartUnique/>
      </w:docPartObj>
    </w:sdtPr>
    <w:sdtContent>
      <w:p w:rsidR="008B65AD" w:rsidRDefault="0043421B">
        <w:pPr>
          <w:jc w:val="center"/>
        </w:pPr>
        <w:r>
          <w:fldChar w:fldCharType="begin"/>
        </w:r>
        <w:r w:rsidR="008B65AD">
          <w:instrText>PAGE   \* MERGEFORMAT</w:instrText>
        </w:r>
        <w:r>
          <w:fldChar w:fldCharType="separate"/>
        </w:r>
        <w:r w:rsidR="007856F4">
          <w:rPr>
            <w:noProof/>
          </w:rPr>
          <w:t>5</w:t>
        </w:r>
        <w:r>
          <w:fldChar w:fldCharType="end"/>
        </w:r>
      </w:p>
    </w:sdtContent>
  </w:sdt>
  <w:p w:rsidR="008B65AD" w:rsidRDefault="008B65A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06B2" w:rsidRDefault="00A706B2" w:rsidP="001A4CEE">
      <w:pPr>
        <w:spacing w:after="0" w:line="240" w:lineRule="auto"/>
      </w:pPr>
      <w:r>
        <w:separator/>
      </w:r>
    </w:p>
  </w:footnote>
  <w:footnote w:type="continuationSeparator" w:id="0">
    <w:p w:rsidR="00A706B2" w:rsidRDefault="00A706B2" w:rsidP="001A4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14F6C"/>
    <w:multiLevelType w:val="hybridMultilevel"/>
    <w:tmpl w:val="8F38D204"/>
    <w:lvl w:ilvl="0" w:tplc="5A42F9D4">
      <w:start w:val="1"/>
      <w:numFmt w:val="bullet"/>
      <w:pStyle w:val="a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930A2E"/>
    <w:multiLevelType w:val="hybridMultilevel"/>
    <w:tmpl w:val="3C304B32"/>
    <w:lvl w:ilvl="0" w:tplc="12965504">
      <w:start w:val="1"/>
      <w:numFmt w:val="decimal"/>
      <w:pStyle w:val="a0"/>
      <w:lvlText w:val="Рисунок %1 - "/>
      <w:lvlJc w:val="center"/>
      <w:pPr>
        <w:ind w:left="1437" w:hanging="360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9D774B"/>
    <w:multiLevelType w:val="multilevel"/>
    <w:tmpl w:val="BC766C7E"/>
    <w:lvl w:ilvl="0">
      <w:start w:val="1"/>
      <w:numFmt w:val="decimal"/>
      <w:pStyle w:val="a1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A24584D"/>
    <w:multiLevelType w:val="hybridMultilevel"/>
    <w:tmpl w:val="05F4A44E"/>
    <w:lvl w:ilvl="0" w:tplc="E612D9AE">
      <w:start w:val="1"/>
      <w:numFmt w:val="bullet"/>
      <w:pStyle w:val="a2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3727BC"/>
    <w:multiLevelType w:val="hybridMultilevel"/>
    <w:tmpl w:val="135C02D0"/>
    <w:lvl w:ilvl="0" w:tplc="A19C6CDA">
      <w:start w:val="1"/>
      <w:numFmt w:val="decimal"/>
      <w:pStyle w:val="a3"/>
      <w:lvlText w:val="Таблица %1. - 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DBB7657"/>
    <w:multiLevelType w:val="hybridMultilevel"/>
    <w:tmpl w:val="48B6C0E4"/>
    <w:lvl w:ilvl="0" w:tplc="7BF29560">
      <w:start w:val="1"/>
      <w:numFmt w:val="bullet"/>
      <w:pStyle w:val="a4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9836F78"/>
    <w:multiLevelType w:val="hybridMultilevel"/>
    <w:tmpl w:val="91644212"/>
    <w:lvl w:ilvl="0" w:tplc="3A10F076">
      <w:start w:val="1"/>
      <w:numFmt w:val="decimal"/>
      <w:pStyle w:val="a5"/>
      <w:lvlText w:val="Таблица %1 - 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9922A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652A5619"/>
    <w:multiLevelType w:val="hybridMultilevel"/>
    <w:tmpl w:val="3E6AD074"/>
    <w:lvl w:ilvl="0" w:tplc="6FFEFB14">
      <w:start w:val="1"/>
      <w:numFmt w:val="decimal"/>
      <w:pStyle w:val="a6"/>
      <w:lvlText w:val="Рисунок %1.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AF22B2"/>
    <w:multiLevelType w:val="multilevel"/>
    <w:tmpl w:val="5E2C1988"/>
    <w:lvl w:ilvl="0">
      <w:start w:val="1"/>
      <w:numFmt w:val="decimal"/>
      <w:pStyle w:val="a7"/>
      <w:suff w:val="space"/>
      <w:lvlText w:val="%1"/>
      <w:lvlJc w:val="left"/>
      <w:pPr>
        <w:ind w:left="363" w:hanging="363"/>
      </w:pPr>
      <w:rPr>
        <w:rFonts w:hint="default"/>
      </w:rPr>
    </w:lvl>
    <w:lvl w:ilvl="1">
      <w:start w:val="1"/>
      <w:numFmt w:val="decimal"/>
      <w:pStyle w:val="a8"/>
      <w:suff w:val="space"/>
      <w:lvlText w:val="%1.%2"/>
      <w:lvlJc w:val="left"/>
      <w:pPr>
        <w:ind w:left="834" w:firstLine="17"/>
      </w:pPr>
      <w:rPr>
        <w:rFonts w:hint="default"/>
      </w:rPr>
    </w:lvl>
    <w:lvl w:ilvl="2">
      <w:start w:val="1"/>
      <w:numFmt w:val="decimal"/>
      <w:pStyle w:val="a9"/>
      <w:suff w:val="space"/>
      <w:lvlText w:val="%1.%2.%3"/>
      <w:lvlJc w:val="left"/>
      <w:pPr>
        <w:ind w:left="658" w:firstLine="83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78093D22"/>
    <w:multiLevelType w:val="hybridMultilevel"/>
    <w:tmpl w:val="AB8237D2"/>
    <w:lvl w:ilvl="0" w:tplc="BD8065DC">
      <w:start w:val="1"/>
      <w:numFmt w:val="decimal"/>
      <w:pStyle w:val="a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7"/>
  </w:num>
  <w:num w:numId="5">
    <w:abstractNumId w:val="9"/>
  </w:num>
  <w:num w:numId="6">
    <w:abstractNumId w:val="4"/>
  </w:num>
  <w:num w:numId="7">
    <w:abstractNumId w:val="3"/>
  </w:num>
  <w:num w:numId="8">
    <w:abstractNumId w:val="10"/>
  </w:num>
  <w:num w:numId="9">
    <w:abstractNumId w:val="5"/>
  </w:num>
  <w:num w:numId="10">
    <w:abstractNumId w:val="6"/>
  </w:num>
  <w:num w:numId="11">
    <w:abstractNumId w:val="1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attachedTemplate r:id="rId1"/>
  <w:linkStyles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5AC6"/>
    <w:rsid w:val="0001128F"/>
    <w:rsid w:val="00012FB7"/>
    <w:rsid w:val="00013999"/>
    <w:rsid w:val="000212BA"/>
    <w:rsid w:val="00021D43"/>
    <w:rsid w:val="00025EFD"/>
    <w:rsid w:val="000315A3"/>
    <w:rsid w:val="000323D1"/>
    <w:rsid w:val="00041BF6"/>
    <w:rsid w:val="0004514C"/>
    <w:rsid w:val="00055194"/>
    <w:rsid w:val="00060341"/>
    <w:rsid w:val="0006035E"/>
    <w:rsid w:val="000609B5"/>
    <w:rsid w:val="000654B2"/>
    <w:rsid w:val="0007120A"/>
    <w:rsid w:val="00081941"/>
    <w:rsid w:val="00090E7C"/>
    <w:rsid w:val="00095C61"/>
    <w:rsid w:val="000A4352"/>
    <w:rsid w:val="000A7C7A"/>
    <w:rsid w:val="000B4F64"/>
    <w:rsid w:val="000C0F6B"/>
    <w:rsid w:val="000C3BFA"/>
    <w:rsid w:val="000C5B9E"/>
    <w:rsid w:val="000D2BFF"/>
    <w:rsid w:val="000D6935"/>
    <w:rsid w:val="000E2A09"/>
    <w:rsid w:val="000E557C"/>
    <w:rsid w:val="000F5AC6"/>
    <w:rsid w:val="00101653"/>
    <w:rsid w:val="0011098B"/>
    <w:rsid w:val="00111698"/>
    <w:rsid w:val="00116EFD"/>
    <w:rsid w:val="00117237"/>
    <w:rsid w:val="001213A2"/>
    <w:rsid w:val="00134ADA"/>
    <w:rsid w:val="00135E2D"/>
    <w:rsid w:val="00150233"/>
    <w:rsid w:val="00154392"/>
    <w:rsid w:val="0015555E"/>
    <w:rsid w:val="00156087"/>
    <w:rsid w:val="001564B8"/>
    <w:rsid w:val="001705E2"/>
    <w:rsid w:val="001848C0"/>
    <w:rsid w:val="00190A21"/>
    <w:rsid w:val="00196AC9"/>
    <w:rsid w:val="001A4CEE"/>
    <w:rsid w:val="001B61B8"/>
    <w:rsid w:val="001B6E6D"/>
    <w:rsid w:val="001C1F03"/>
    <w:rsid w:val="001D1AFD"/>
    <w:rsid w:val="001D215F"/>
    <w:rsid w:val="001E2E33"/>
    <w:rsid w:val="001E514E"/>
    <w:rsid w:val="001E5BC7"/>
    <w:rsid w:val="001F0F57"/>
    <w:rsid w:val="001F2F1E"/>
    <w:rsid w:val="002016C0"/>
    <w:rsid w:val="00204273"/>
    <w:rsid w:val="00213C22"/>
    <w:rsid w:val="0023410C"/>
    <w:rsid w:val="0024314A"/>
    <w:rsid w:val="00243BA5"/>
    <w:rsid w:val="0024644B"/>
    <w:rsid w:val="00247BE2"/>
    <w:rsid w:val="00247E95"/>
    <w:rsid w:val="0025308E"/>
    <w:rsid w:val="002625F7"/>
    <w:rsid w:val="00262B2B"/>
    <w:rsid w:val="00266163"/>
    <w:rsid w:val="00267DF5"/>
    <w:rsid w:val="0027179F"/>
    <w:rsid w:val="002743DD"/>
    <w:rsid w:val="00275A6F"/>
    <w:rsid w:val="00282B0F"/>
    <w:rsid w:val="00283B11"/>
    <w:rsid w:val="0029198A"/>
    <w:rsid w:val="0029676F"/>
    <w:rsid w:val="002B32BB"/>
    <w:rsid w:val="002B3FED"/>
    <w:rsid w:val="002B4105"/>
    <w:rsid w:val="002C05CE"/>
    <w:rsid w:val="002C7FC0"/>
    <w:rsid w:val="002D5690"/>
    <w:rsid w:val="002F3966"/>
    <w:rsid w:val="0030293C"/>
    <w:rsid w:val="003351D6"/>
    <w:rsid w:val="003365E1"/>
    <w:rsid w:val="0036117A"/>
    <w:rsid w:val="00362045"/>
    <w:rsid w:val="003653E0"/>
    <w:rsid w:val="00367DBB"/>
    <w:rsid w:val="00370735"/>
    <w:rsid w:val="003720E1"/>
    <w:rsid w:val="003879E0"/>
    <w:rsid w:val="0039710C"/>
    <w:rsid w:val="003A4B94"/>
    <w:rsid w:val="003B0405"/>
    <w:rsid w:val="003B19AA"/>
    <w:rsid w:val="003B2E85"/>
    <w:rsid w:val="003C158A"/>
    <w:rsid w:val="003D038D"/>
    <w:rsid w:val="003D0B7B"/>
    <w:rsid w:val="003F28FA"/>
    <w:rsid w:val="00402262"/>
    <w:rsid w:val="00405976"/>
    <w:rsid w:val="00406400"/>
    <w:rsid w:val="00413159"/>
    <w:rsid w:val="00425F54"/>
    <w:rsid w:val="004265EC"/>
    <w:rsid w:val="004319F3"/>
    <w:rsid w:val="0043421B"/>
    <w:rsid w:val="0045294D"/>
    <w:rsid w:val="00463C2A"/>
    <w:rsid w:val="004708CC"/>
    <w:rsid w:val="00484899"/>
    <w:rsid w:val="004848FB"/>
    <w:rsid w:val="00485A1D"/>
    <w:rsid w:val="004A3A26"/>
    <w:rsid w:val="004B0655"/>
    <w:rsid w:val="004B43D7"/>
    <w:rsid w:val="004C260A"/>
    <w:rsid w:val="004C29AE"/>
    <w:rsid w:val="004D0E59"/>
    <w:rsid w:val="004D7537"/>
    <w:rsid w:val="004F5C44"/>
    <w:rsid w:val="004F675E"/>
    <w:rsid w:val="0050503F"/>
    <w:rsid w:val="005237C4"/>
    <w:rsid w:val="00526DBA"/>
    <w:rsid w:val="00532780"/>
    <w:rsid w:val="0053491F"/>
    <w:rsid w:val="00546FCC"/>
    <w:rsid w:val="00557C09"/>
    <w:rsid w:val="00572872"/>
    <w:rsid w:val="005742F7"/>
    <w:rsid w:val="00576D1D"/>
    <w:rsid w:val="005810E2"/>
    <w:rsid w:val="00584A3B"/>
    <w:rsid w:val="005875F6"/>
    <w:rsid w:val="005938CE"/>
    <w:rsid w:val="005B018F"/>
    <w:rsid w:val="005C3C56"/>
    <w:rsid w:val="005C7F57"/>
    <w:rsid w:val="005D0F5B"/>
    <w:rsid w:val="005D1E72"/>
    <w:rsid w:val="005E01FE"/>
    <w:rsid w:val="005F0AE3"/>
    <w:rsid w:val="005F1C62"/>
    <w:rsid w:val="005F463D"/>
    <w:rsid w:val="005F75F7"/>
    <w:rsid w:val="00600AF6"/>
    <w:rsid w:val="0060605D"/>
    <w:rsid w:val="00611F9E"/>
    <w:rsid w:val="0062007D"/>
    <w:rsid w:val="00623EA9"/>
    <w:rsid w:val="00630CD3"/>
    <w:rsid w:val="00633C9D"/>
    <w:rsid w:val="00636431"/>
    <w:rsid w:val="006374EF"/>
    <w:rsid w:val="00640185"/>
    <w:rsid w:val="0064149C"/>
    <w:rsid w:val="00645A78"/>
    <w:rsid w:val="00655575"/>
    <w:rsid w:val="00666B6A"/>
    <w:rsid w:val="00670BBB"/>
    <w:rsid w:val="00670F9F"/>
    <w:rsid w:val="006724C3"/>
    <w:rsid w:val="0067359D"/>
    <w:rsid w:val="00686743"/>
    <w:rsid w:val="0069136C"/>
    <w:rsid w:val="006965D5"/>
    <w:rsid w:val="006A16F5"/>
    <w:rsid w:val="006A5F22"/>
    <w:rsid w:val="006B0276"/>
    <w:rsid w:val="006B3237"/>
    <w:rsid w:val="006C7C90"/>
    <w:rsid w:val="006E6127"/>
    <w:rsid w:val="006E79D7"/>
    <w:rsid w:val="006E7C14"/>
    <w:rsid w:val="00703036"/>
    <w:rsid w:val="00707AA2"/>
    <w:rsid w:val="00726604"/>
    <w:rsid w:val="00730391"/>
    <w:rsid w:val="00741514"/>
    <w:rsid w:val="00742369"/>
    <w:rsid w:val="007464F7"/>
    <w:rsid w:val="007513DD"/>
    <w:rsid w:val="00757002"/>
    <w:rsid w:val="00763163"/>
    <w:rsid w:val="0077327E"/>
    <w:rsid w:val="00774D7F"/>
    <w:rsid w:val="00783063"/>
    <w:rsid w:val="0078373F"/>
    <w:rsid w:val="007856F4"/>
    <w:rsid w:val="0078743D"/>
    <w:rsid w:val="007A29EC"/>
    <w:rsid w:val="007B2CEA"/>
    <w:rsid w:val="007D2789"/>
    <w:rsid w:val="007E6262"/>
    <w:rsid w:val="007F5078"/>
    <w:rsid w:val="008021E9"/>
    <w:rsid w:val="00802C99"/>
    <w:rsid w:val="00803B86"/>
    <w:rsid w:val="00810194"/>
    <w:rsid w:val="00811C32"/>
    <w:rsid w:val="00812078"/>
    <w:rsid w:val="00815552"/>
    <w:rsid w:val="00816B96"/>
    <w:rsid w:val="0081723D"/>
    <w:rsid w:val="00821005"/>
    <w:rsid w:val="00823DBF"/>
    <w:rsid w:val="0082560B"/>
    <w:rsid w:val="00827A24"/>
    <w:rsid w:val="008434E6"/>
    <w:rsid w:val="00843C63"/>
    <w:rsid w:val="00844655"/>
    <w:rsid w:val="0084790E"/>
    <w:rsid w:val="00865813"/>
    <w:rsid w:val="0086770E"/>
    <w:rsid w:val="00872A57"/>
    <w:rsid w:val="00883698"/>
    <w:rsid w:val="0088699C"/>
    <w:rsid w:val="008904BA"/>
    <w:rsid w:val="00893880"/>
    <w:rsid w:val="008B65AD"/>
    <w:rsid w:val="008C12CE"/>
    <w:rsid w:val="008C6589"/>
    <w:rsid w:val="008D58CF"/>
    <w:rsid w:val="008E3E62"/>
    <w:rsid w:val="008E6A4C"/>
    <w:rsid w:val="008F25FD"/>
    <w:rsid w:val="008F3EB9"/>
    <w:rsid w:val="0090125F"/>
    <w:rsid w:val="00902C19"/>
    <w:rsid w:val="00916194"/>
    <w:rsid w:val="00922E36"/>
    <w:rsid w:val="009277B5"/>
    <w:rsid w:val="009473EC"/>
    <w:rsid w:val="00951CC3"/>
    <w:rsid w:val="00956949"/>
    <w:rsid w:val="0095709C"/>
    <w:rsid w:val="00957AB3"/>
    <w:rsid w:val="009655F3"/>
    <w:rsid w:val="00980119"/>
    <w:rsid w:val="00980660"/>
    <w:rsid w:val="00983EE1"/>
    <w:rsid w:val="009852AA"/>
    <w:rsid w:val="0098653A"/>
    <w:rsid w:val="009912F2"/>
    <w:rsid w:val="009A4940"/>
    <w:rsid w:val="009B5165"/>
    <w:rsid w:val="009B652C"/>
    <w:rsid w:val="009C2EDB"/>
    <w:rsid w:val="009C54FE"/>
    <w:rsid w:val="009C7508"/>
    <w:rsid w:val="009E05B7"/>
    <w:rsid w:val="009E12C6"/>
    <w:rsid w:val="009F2117"/>
    <w:rsid w:val="009F3737"/>
    <w:rsid w:val="00A0044E"/>
    <w:rsid w:val="00A02A29"/>
    <w:rsid w:val="00A118D6"/>
    <w:rsid w:val="00A12383"/>
    <w:rsid w:val="00A203D3"/>
    <w:rsid w:val="00A26312"/>
    <w:rsid w:val="00A41350"/>
    <w:rsid w:val="00A472CB"/>
    <w:rsid w:val="00A50FE9"/>
    <w:rsid w:val="00A522BF"/>
    <w:rsid w:val="00A5424C"/>
    <w:rsid w:val="00A57CE9"/>
    <w:rsid w:val="00A628BE"/>
    <w:rsid w:val="00A633C9"/>
    <w:rsid w:val="00A66E97"/>
    <w:rsid w:val="00A6794C"/>
    <w:rsid w:val="00A706B2"/>
    <w:rsid w:val="00A70D61"/>
    <w:rsid w:val="00A86E8C"/>
    <w:rsid w:val="00AA0F79"/>
    <w:rsid w:val="00AA310F"/>
    <w:rsid w:val="00AA358A"/>
    <w:rsid w:val="00AB2332"/>
    <w:rsid w:val="00AB2A46"/>
    <w:rsid w:val="00AB7BF7"/>
    <w:rsid w:val="00AC0734"/>
    <w:rsid w:val="00AC37DF"/>
    <w:rsid w:val="00AC52F7"/>
    <w:rsid w:val="00AE2212"/>
    <w:rsid w:val="00AF0845"/>
    <w:rsid w:val="00B0302B"/>
    <w:rsid w:val="00B20A5F"/>
    <w:rsid w:val="00B26F3F"/>
    <w:rsid w:val="00B40998"/>
    <w:rsid w:val="00B422A3"/>
    <w:rsid w:val="00B43AB3"/>
    <w:rsid w:val="00B45B79"/>
    <w:rsid w:val="00B66177"/>
    <w:rsid w:val="00B66E53"/>
    <w:rsid w:val="00B711FD"/>
    <w:rsid w:val="00B76999"/>
    <w:rsid w:val="00B91256"/>
    <w:rsid w:val="00BA4170"/>
    <w:rsid w:val="00BA7FCB"/>
    <w:rsid w:val="00BB2EF7"/>
    <w:rsid w:val="00BB4FA2"/>
    <w:rsid w:val="00BE0FF3"/>
    <w:rsid w:val="00BF155A"/>
    <w:rsid w:val="00BF38B8"/>
    <w:rsid w:val="00BF4FD9"/>
    <w:rsid w:val="00C05CB5"/>
    <w:rsid w:val="00C14811"/>
    <w:rsid w:val="00C201D8"/>
    <w:rsid w:val="00C22C2C"/>
    <w:rsid w:val="00C40BA7"/>
    <w:rsid w:val="00C45858"/>
    <w:rsid w:val="00C463FC"/>
    <w:rsid w:val="00C46F1D"/>
    <w:rsid w:val="00C61C78"/>
    <w:rsid w:val="00C65068"/>
    <w:rsid w:val="00C835DC"/>
    <w:rsid w:val="00C85BEB"/>
    <w:rsid w:val="00C91E1F"/>
    <w:rsid w:val="00C97B61"/>
    <w:rsid w:val="00CA20B2"/>
    <w:rsid w:val="00CB6466"/>
    <w:rsid w:val="00CC51A4"/>
    <w:rsid w:val="00CD16A7"/>
    <w:rsid w:val="00CD40F6"/>
    <w:rsid w:val="00CE5C64"/>
    <w:rsid w:val="00CF5259"/>
    <w:rsid w:val="00CF64DB"/>
    <w:rsid w:val="00CF6A6A"/>
    <w:rsid w:val="00D06CC6"/>
    <w:rsid w:val="00D06FA4"/>
    <w:rsid w:val="00D1389D"/>
    <w:rsid w:val="00D1539A"/>
    <w:rsid w:val="00D320E2"/>
    <w:rsid w:val="00D348F2"/>
    <w:rsid w:val="00D44904"/>
    <w:rsid w:val="00D50F4C"/>
    <w:rsid w:val="00D557B6"/>
    <w:rsid w:val="00D5769E"/>
    <w:rsid w:val="00D6019A"/>
    <w:rsid w:val="00D6134E"/>
    <w:rsid w:val="00D625DC"/>
    <w:rsid w:val="00D653B9"/>
    <w:rsid w:val="00D67318"/>
    <w:rsid w:val="00D72EB7"/>
    <w:rsid w:val="00D84F4B"/>
    <w:rsid w:val="00D90F53"/>
    <w:rsid w:val="00D9335D"/>
    <w:rsid w:val="00DA416E"/>
    <w:rsid w:val="00DB1CB5"/>
    <w:rsid w:val="00DB3E3B"/>
    <w:rsid w:val="00DB4D6D"/>
    <w:rsid w:val="00DC2ECD"/>
    <w:rsid w:val="00DD3995"/>
    <w:rsid w:val="00DE697C"/>
    <w:rsid w:val="00DF0448"/>
    <w:rsid w:val="00DF07CB"/>
    <w:rsid w:val="00DF3240"/>
    <w:rsid w:val="00DF4B00"/>
    <w:rsid w:val="00E01EA2"/>
    <w:rsid w:val="00E0617C"/>
    <w:rsid w:val="00E126EA"/>
    <w:rsid w:val="00E20753"/>
    <w:rsid w:val="00E21BA6"/>
    <w:rsid w:val="00E24F6A"/>
    <w:rsid w:val="00E3060C"/>
    <w:rsid w:val="00E3502D"/>
    <w:rsid w:val="00E35B1D"/>
    <w:rsid w:val="00E51506"/>
    <w:rsid w:val="00E51823"/>
    <w:rsid w:val="00E5186F"/>
    <w:rsid w:val="00E61FD5"/>
    <w:rsid w:val="00E62F82"/>
    <w:rsid w:val="00E659E5"/>
    <w:rsid w:val="00E80C00"/>
    <w:rsid w:val="00E8221B"/>
    <w:rsid w:val="00E87E18"/>
    <w:rsid w:val="00E92ED5"/>
    <w:rsid w:val="00EA6B19"/>
    <w:rsid w:val="00EB204E"/>
    <w:rsid w:val="00EC1405"/>
    <w:rsid w:val="00EE27E7"/>
    <w:rsid w:val="00EE2BEE"/>
    <w:rsid w:val="00EF2949"/>
    <w:rsid w:val="00EF4956"/>
    <w:rsid w:val="00F0376B"/>
    <w:rsid w:val="00F046BD"/>
    <w:rsid w:val="00F06A51"/>
    <w:rsid w:val="00F20A67"/>
    <w:rsid w:val="00F23297"/>
    <w:rsid w:val="00F527DA"/>
    <w:rsid w:val="00F55933"/>
    <w:rsid w:val="00F679B7"/>
    <w:rsid w:val="00F7302D"/>
    <w:rsid w:val="00F7503F"/>
    <w:rsid w:val="00F8417F"/>
    <w:rsid w:val="00F84F27"/>
    <w:rsid w:val="00F93F2A"/>
    <w:rsid w:val="00F9593A"/>
    <w:rsid w:val="00FA2EF0"/>
    <w:rsid w:val="00FA3BD6"/>
    <w:rsid w:val="00FA6D8A"/>
    <w:rsid w:val="00FA7568"/>
    <w:rsid w:val="00FC57F8"/>
    <w:rsid w:val="00FC5E14"/>
    <w:rsid w:val="00FD386C"/>
    <w:rsid w:val="00FF22E2"/>
    <w:rsid w:val="00FF4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imple 1" w:uiPriority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b">
    <w:name w:val="Normal"/>
    <w:qFormat/>
    <w:rsid w:val="004A3A26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</w:style>
  <w:style w:type="paragraph" w:styleId="1">
    <w:name w:val="heading 1"/>
    <w:basedOn w:val="ab"/>
    <w:next w:val="ab"/>
    <w:link w:val="10"/>
    <w:uiPriority w:val="9"/>
    <w:qFormat/>
    <w:rsid w:val="001E514E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b"/>
    <w:next w:val="ab"/>
    <w:link w:val="20"/>
    <w:uiPriority w:val="9"/>
    <w:semiHidden/>
    <w:unhideWhenUsed/>
    <w:qFormat/>
    <w:rsid w:val="001E514E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b"/>
    <w:next w:val="ab"/>
    <w:link w:val="30"/>
    <w:uiPriority w:val="9"/>
    <w:unhideWhenUsed/>
    <w:qFormat/>
    <w:rsid w:val="001E514E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b"/>
    <w:next w:val="ab"/>
    <w:link w:val="40"/>
    <w:uiPriority w:val="9"/>
    <w:semiHidden/>
    <w:unhideWhenUsed/>
    <w:qFormat/>
    <w:rsid w:val="001E514E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b"/>
    <w:next w:val="ab"/>
    <w:link w:val="50"/>
    <w:uiPriority w:val="9"/>
    <w:semiHidden/>
    <w:unhideWhenUsed/>
    <w:qFormat/>
    <w:rsid w:val="001E514E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b"/>
    <w:next w:val="ab"/>
    <w:link w:val="60"/>
    <w:uiPriority w:val="9"/>
    <w:semiHidden/>
    <w:unhideWhenUsed/>
    <w:qFormat/>
    <w:rsid w:val="001E514E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b"/>
    <w:next w:val="ab"/>
    <w:link w:val="70"/>
    <w:uiPriority w:val="9"/>
    <w:semiHidden/>
    <w:unhideWhenUsed/>
    <w:qFormat/>
    <w:rsid w:val="001E514E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b"/>
    <w:next w:val="ab"/>
    <w:link w:val="80"/>
    <w:uiPriority w:val="9"/>
    <w:semiHidden/>
    <w:unhideWhenUsed/>
    <w:qFormat/>
    <w:rsid w:val="001E514E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b"/>
    <w:next w:val="ab"/>
    <w:link w:val="90"/>
    <w:uiPriority w:val="9"/>
    <w:semiHidden/>
    <w:unhideWhenUsed/>
    <w:qFormat/>
    <w:rsid w:val="001E514E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c">
    <w:name w:val="Default Paragraph Font"/>
    <w:uiPriority w:val="1"/>
    <w:semiHidden/>
    <w:unhideWhenUsed/>
  </w:style>
  <w:style w:type="table" w:default="1" w:styleId="ad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e">
    <w:name w:val="No List"/>
    <w:uiPriority w:val="99"/>
    <w:semiHidden/>
    <w:unhideWhenUsed/>
  </w:style>
  <w:style w:type="character" w:customStyle="1" w:styleId="30">
    <w:name w:val="Заголовок 3 Знак"/>
    <w:basedOn w:val="ac"/>
    <w:link w:val="3"/>
    <w:uiPriority w:val="9"/>
    <w:rsid w:val="001E51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f">
    <w:name w:val="Hyperlink"/>
    <w:basedOn w:val="ac"/>
    <w:uiPriority w:val="99"/>
    <w:rsid w:val="001E514E"/>
    <w:rPr>
      <w:color w:val="0000FF"/>
      <w:u w:val="single"/>
    </w:rPr>
  </w:style>
  <w:style w:type="paragraph" w:styleId="11">
    <w:name w:val="toc 1"/>
    <w:basedOn w:val="ab"/>
    <w:next w:val="ab"/>
    <w:autoRedefine/>
    <w:uiPriority w:val="39"/>
    <w:unhideWhenUsed/>
    <w:rsid w:val="001E514E"/>
    <w:pPr>
      <w:spacing w:after="100"/>
    </w:pPr>
  </w:style>
  <w:style w:type="paragraph" w:styleId="21">
    <w:name w:val="toc 2"/>
    <w:basedOn w:val="ab"/>
    <w:next w:val="ab"/>
    <w:autoRedefine/>
    <w:uiPriority w:val="39"/>
    <w:unhideWhenUsed/>
    <w:rsid w:val="001E514E"/>
    <w:pPr>
      <w:spacing w:after="100"/>
      <w:ind w:left="220"/>
    </w:pPr>
  </w:style>
  <w:style w:type="paragraph" w:styleId="31">
    <w:name w:val="toc 3"/>
    <w:basedOn w:val="ab"/>
    <w:next w:val="ab"/>
    <w:autoRedefine/>
    <w:uiPriority w:val="39"/>
    <w:unhideWhenUsed/>
    <w:rsid w:val="001E514E"/>
    <w:pPr>
      <w:spacing w:after="100"/>
      <w:ind w:left="440"/>
    </w:pPr>
  </w:style>
  <w:style w:type="paragraph" w:styleId="af0">
    <w:name w:val="List Paragraph"/>
    <w:basedOn w:val="ab"/>
    <w:uiPriority w:val="34"/>
    <w:qFormat/>
    <w:rsid w:val="001E514E"/>
    <w:pPr>
      <w:ind w:left="720"/>
      <w:contextualSpacing/>
    </w:pPr>
  </w:style>
  <w:style w:type="paragraph" w:styleId="af1">
    <w:name w:val="Normal (Web)"/>
    <w:basedOn w:val="ab"/>
    <w:uiPriority w:val="99"/>
    <w:unhideWhenUsed/>
    <w:rsid w:val="0036204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f2">
    <w:name w:val="Placeholder Text"/>
    <w:basedOn w:val="ac"/>
    <w:uiPriority w:val="99"/>
    <w:semiHidden/>
    <w:rsid w:val="00B66E53"/>
    <w:rPr>
      <w:color w:val="808080"/>
    </w:rPr>
  </w:style>
  <w:style w:type="character" w:styleId="af3">
    <w:name w:val="Strong"/>
    <w:basedOn w:val="ac"/>
    <w:uiPriority w:val="22"/>
    <w:qFormat/>
    <w:rsid w:val="00CF5259"/>
    <w:rPr>
      <w:b/>
      <w:bCs/>
    </w:rPr>
  </w:style>
  <w:style w:type="character" w:styleId="af4">
    <w:name w:val="FollowedHyperlink"/>
    <w:basedOn w:val="ac"/>
    <w:uiPriority w:val="99"/>
    <w:semiHidden/>
    <w:unhideWhenUsed/>
    <w:rsid w:val="00893880"/>
    <w:rPr>
      <w:color w:val="954F72" w:themeColor="followedHyperlink"/>
      <w:u w:val="single"/>
    </w:rPr>
  </w:style>
  <w:style w:type="paragraph" w:styleId="af5">
    <w:name w:val="header"/>
    <w:basedOn w:val="ab"/>
    <w:link w:val="af6"/>
    <w:uiPriority w:val="99"/>
    <w:unhideWhenUsed/>
    <w:rsid w:val="001E51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c"/>
    <w:link w:val="af5"/>
    <w:uiPriority w:val="99"/>
    <w:rsid w:val="001E514E"/>
    <w:rPr>
      <w:rFonts w:ascii="Calibri" w:eastAsia="Times New Roman" w:hAnsi="Calibri" w:cs="Times New Roman"/>
      <w:szCs w:val="20"/>
      <w:lang w:eastAsia="ru-RU"/>
    </w:rPr>
  </w:style>
  <w:style w:type="paragraph" w:styleId="af7">
    <w:name w:val="footer"/>
    <w:basedOn w:val="ab"/>
    <w:link w:val="af8"/>
    <w:uiPriority w:val="99"/>
    <w:unhideWhenUsed/>
    <w:rsid w:val="001E51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c"/>
    <w:link w:val="af7"/>
    <w:uiPriority w:val="99"/>
    <w:rsid w:val="001E514E"/>
    <w:rPr>
      <w:rFonts w:ascii="Calibri" w:eastAsia="Times New Roman" w:hAnsi="Calibri" w:cs="Times New Roman"/>
      <w:szCs w:val="20"/>
      <w:lang w:eastAsia="ru-RU"/>
    </w:rPr>
  </w:style>
  <w:style w:type="character" w:customStyle="1" w:styleId="10">
    <w:name w:val="Заголовок 1 Знак"/>
    <w:basedOn w:val="ac"/>
    <w:link w:val="1"/>
    <w:uiPriority w:val="9"/>
    <w:rsid w:val="001E51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c"/>
    <w:link w:val="2"/>
    <w:uiPriority w:val="9"/>
    <w:semiHidden/>
    <w:rsid w:val="001E514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c"/>
    <w:link w:val="4"/>
    <w:uiPriority w:val="9"/>
    <w:semiHidden/>
    <w:rsid w:val="001E514E"/>
    <w:rPr>
      <w:rFonts w:asciiTheme="majorHAnsi" w:eastAsiaTheme="majorEastAsia" w:hAnsiTheme="majorHAnsi" w:cstheme="majorBidi"/>
      <w:i/>
      <w:iCs/>
      <w:color w:val="2F5496" w:themeColor="accent1" w:themeShade="BF"/>
      <w:szCs w:val="20"/>
      <w:lang w:eastAsia="ru-RU"/>
    </w:rPr>
  </w:style>
  <w:style w:type="character" w:customStyle="1" w:styleId="50">
    <w:name w:val="Заголовок 5 Знак"/>
    <w:basedOn w:val="ac"/>
    <w:link w:val="5"/>
    <w:uiPriority w:val="9"/>
    <w:semiHidden/>
    <w:rsid w:val="001E514E"/>
    <w:rPr>
      <w:rFonts w:asciiTheme="majorHAnsi" w:eastAsiaTheme="majorEastAsia" w:hAnsiTheme="majorHAnsi" w:cstheme="majorBidi"/>
      <w:color w:val="2F5496" w:themeColor="accent1" w:themeShade="BF"/>
      <w:szCs w:val="20"/>
      <w:lang w:eastAsia="ru-RU"/>
    </w:rPr>
  </w:style>
  <w:style w:type="character" w:customStyle="1" w:styleId="60">
    <w:name w:val="Заголовок 6 Знак"/>
    <w:basedOn w:val="ac"/>
    <w:link w:val="6"/>
    <w:uiPriority w:val="9"/>
    <w:semiHidden/>
    <w:rsid w:val="001E514E"/>
    <w:rPr>
      <w:rFonts w:asciiTheme="majorHAnsi" w:eastAsiaTheme="majorEastAsia" w:hAnsiTheme="majorHAnsi" w:cstheme="majorBidi"/>
      <w:color w:val="1F3763" w:themeColor="accent1" w:themeShade="7F"/>
      <w:szCs w:val="20"/>
      <w:lang w:eastAsia="ru-RU"/>
    </w:rPr>
  </w:style>
  <w:style w:type="character" w:customStyle="1" w:styleId="70">
    <w:name w:val="Заголовок 7 Знак"/>
    <w:basedOn w:val="ac"/>
    <w:link w:val="7"/>
    <w:uiPriority w:val="9"/>
    <w:semiHidden/>
    <w:rsid w:val="001E514E"/>
    <w:rPr>
      <w:rFonts w:asciiTheme="majorHAnsi" w:eastAsiaTheme="majorEastAsia" w:hAnsiTheme="majorHAnsi" w:cstheme="majorBidi"/>
      <w:i/>
      <w:iCs/>
      <w:color w:val="1F3763" w:themeColor="accent1" w:themeShade="7F"/>
      <w:szCs w:val="20"/>
      <w:lang w:eastAsia="ru-RU"/>
    </w:rPr>
  </w:style>
  <w:style w:type="character" w:customStyle="1" w:styleId="80">
    <w:name w:val="Заголовок 8 Знак"/>
    <w:basedOn w:val="ac"/>
    <w:link w:val="8"/>
    <w:uiPriority w:val="9"/>
    <w:semiHidden/>
    <w:rsid w:val="001E514E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c"/>
    <w:link w:val="9"/>
    <w:uiPriority w:val="9"/>
    <w:semiHidden/>
    <w:rsid w:val="001E51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9">
    <w:name w:val="line number"/>
    <w:basedOn w:val="ac"/>
    <w:semiHidden/>
    <w:rsid w:val="001E514E"/>
  </w:style>
  <w:style w:type="table" w:styleId="12">
    <w:name w:val="Table Simple 1"/>
    <w:basedOn w:val="ad"/>
    <w:rsid w:val="001E514E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Основной текст 2 Знак"/>
    <w:aliases w:val="маркерованный список1 Знак"/>
    <w:basedOn w:val="ac"/>
    <w:link w:val="23"/>
    <w:uiPriority w:val="99"/>
    <w:semiHidden/>
    <w:locked/>
    <w:rsid w:val="001E514E"/>
    <w:rPr>
      <w:sz w:val="24"/>
      <w:szCs w:val="24"/>
    </w:rPr>
  </w:style>
  <w:style w:type="paragraph" w:styleId="23">
    <w:name w:val="Body Text 2"/>
    <w:aliases w:val="маркерованный список1"/>
    <w:basedOn w:val="ab"/>
    <w:link w:val="22"/>
    <w:uiPriority w:val="99"/>
    <w:semiHidden/>
    <w:unhideWhenUsed/>
    <w:rsid w:val="001E514E"/>
    <w:pPr>
      <w:spacing w:after="120" w:line="480" w:lineRule="auto"/>
      <w:ind w:firstLine="709"/>
      <w:jc w:val="both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210">
    <w:name w:val="Основной текст 2 Знак1"/>
    <w:basedOn w:val="ac"/>
    <w:uiPriority w:val="99"/>
    <w:semiHidden/>
    <w:rsid w:val="001E514E"/>
  </w:style>
  <w:style w:type="paragraph" w:customStyle="1" w:styleId="afa">
    <w:name w:val="Титульный лист"/>
    <w:basedOn w:val="afb"/>
    <w:uiPriority w:val="99"/>
    <w:rsid w:val="001E514E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customStyle="1" w:styleId="24">
    <w:name w:val="титульный2"/>
    <w:basedOn w:val="afb"/>
    <w:uiPriority w:val="99"/>
    <w:rsid w:val="001E514E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paragraph" w:styleId="afb">
    <w:name w:val="Plain Text"/>
    <w:basedOn w:val="ab"/>
    <w:link w:val="afc"/>
    <w:uiPriority w:val="99"/>
    <w:semiHidden/>
    <w:unhideWhenUsed/>
    <w:rsid w:val="001E514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c">
    <w:name w:val="Текст Знак"/>
    <w:basedOn w:val="ac"/>
    <w:link w:val="afb"/>
    <w:uiPriority w:val="99"/>
    <w:semiHidden/>
    <w:rsid w:val="001E514E"/>
    <w:rPr>
      <w:rFonts w:ascii="Consolas" w:eastAsia="Times New Roman" w:hAnsi="Consolas" w:cs="Times New Roman"/>
      <w:sz w:val="21"/>
      <w:szCs w:val="21"/>
      <w:lang w:eastAsia="ru-RU"/>
    </w:rPr>
  </w:style>
  <w:style w:type="paragraph" w:customStyle="1" w:styleId="afd">
    <w:name w:val="Введение/Заключение"/>
    <w:basedOn w:val="afe"/>
    <w:autoRedefine/>
    <w:qFormat/>
    <w:rsid w:val="0086770E"/>
    <w:pPr>
      <w:spacing w:before="240"/>
      <w:jc w:val="center"/>
    </w:pPr>
    <w:rPr>
      <w:b/>
      <w:color w:val="000000" w:themeColor="text1"/>
      <w:sz w:val="32"/>
    </w:rPr>
  </w:style>
  <w:style w:type="paragraph" w:customStyle="1" w:styleId="afe">
    <w:name w:val="Текст курсовой"/>
    <w:basedOn w:val="ab"/>
    <w:link w:val="aff"/>
    <w:autoRedefine/>
    <w:qFormat/>
    <w:rsid w:val="00AA358A"/>
    <w:pPr>
      <w:spacing w:after="0" w:line="360" w:lineRule="auto"/>
      <w:jc w:val="both"/>
    </w:pPr>
    <w:rPr>
      <w:rFonts w:ascii="Times New Roman" w:hAnsi="Times New Roman"/>
      <w:sz w:val="28"/>
      <w:szCs w:val="28"/>
    </w:rPr>
  </w:style>
  <w:style w:type="paragraph" w:customStyle="1" w:styleId="a8">
    <w:name w:val="Название Параграфа"/>
    <w:basedOn w:val="ab"/>
    <w:autoRedefine/>
    <w:qFormat/>
    <w:rsid w:val="00116EFD"/>
    <w:pPr>
      <w:numPr>
        <w:ilvl w:val="1"/>
        <w:numId w:val="5"/>
      </w:numPr>
      <w:spacing w:before="240" w:line="360" w:lineRule="auto"/>
    </w:pPr>
    <w:rPr>
      <w:rFonts w:ascii="Times New Roman" w:hAnsi="Times New Roman"/>
      <w:b/>
      <w:sz w:val="28"/>
    </w:rPr>
  </w:style>
  <w:style w:type="paragraph" w:customStyle="1" w:styleId="aff0">
    <w:name w:val="Список использованных источников"/>
    <w:basedOn w:val="afd"/>
    <w:qFormat/>
    <w:rsid w:val="001E514E"/>
  </w:style>
  <w:style w:type="paragraph" w:customStyle="1" w:styleId="aff1">
    <w:name w:val="Содержание"/>
    <w:basedOn w:val="afd"/>
    <w:qFormat/>
    <w:rsid w:val="001E514E"/>
  </w:style>
  <w:style w:type="paragraph" w:customStyle="1" w:styleId="a7">
    <w:name w:val="Название главы"/>
    <w:basedOn w:val="a8"/>
    <w:qFormat/>
    <w:rsid w:val="001E514E"/>
    <w:pPr>
      <w:numPr>
        <w:ilvl w:val="0"/>
      </w:numPr>
      <w:ind w:left="930"/>
    </w:pPr>
  </w:style>
  <w:style w:type="paragraph" w:customStyle="1" w:styleId="a9">
    <w:name w:val="Название Пункта"/>
    <w:basedOn w:val="a8"/>
    <w:qFormat/>
    <w:rsid w:val="001E514E"/>
    <w:pPr>
      <w:numPr>
        <w:ilvl w:val="2"/>
      </w:numPr>
    </w:pPr>
  </w:style>
  <w:style w:type="paragraph" w:customStyle="1" w:styleId="a">
    <w:name w:val="Список для курсовой"/>
    <w:basedOn w:val="afe"/>
    <w:link w:val="aff2"/>
    <w:autoRedefine/>
    <w:qFormat/>
    <w:rsid w:val="00827A24"/>
    <w:pPr>
      <w:numPr>
        <w:numId w:val="1"/>
      </w:numPr>
      <w:ind w:left="1219" w:hanging="357"/>
    </w:pPr>
    <w:rPr>
      <w:color w:val="000000" w:themeColor="text1"/>
    </w:rPr>
  </w:style>
  <w:style w:type="paragraph" w:customStyle="1" w:styleId="a6">
    <w:name w:val="Название рисунка"/>
    <w:basedOn w:val="afe"/>
    <w:autoRedefine/>
    <w:qFormat/>
    <w:rsid w:val="00AB2332"/>
    <w:pPr>
      <w:numPr>
        <w:numId w:val="2"/>
      </w:numPr>
      <w:spacing w:before="240" w:after="240" w:line="240" w:lineRule="auto"/>
      <w:jc w:val="center"/>
    </w:pPr>
    <w:rPr>
      <w:rFonts w:eastAsiaTheme="minorEastAsia"/>
      <w:szCs w:val="32"/>
    </w:rPr>
  </w:style>
  <w:style w:type="character" w:customStyle="1" w:styleId="aff">
    <w:name w:val="Текст курсовой Знак"/>
    <w:basedOn w:val="ac"/>
    <w:link w:val="afe"/>
    <w:rsid w:val="00AA358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2">
    <w:name w:val="Список для курсовой Знак"/>
    <w:basedOn w:val="aff"/>
    <w:link w:val="a"/>
    <w:rsid w:val="00827A24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ff3">
    <w:name w:val="Код"/>
    <w:basedOn w:val="afe"/>
    <w:autoRedefine/>
    <w:qFormat/>
    <w:rsid w:val="001E514E"/>
    <w:pPr>
      <w:spacing w:after="300"/>
      <w:jc w:val="left"/>
    </w:pPr>
    <w:rPr>
      <w:rFonts w:ascii="Courier New" w:hAnsi="Courier New"/>
      <w:lang w:val="en-US"/>
    </w:rPr>
  </w:style>
  <w:style w:type="paragraph" w:customStyle="1" w:styleId="a1">
    <w:name w:val="Список использованных источников текст"/>
    <w:basedOn w:val="afe"/>
    <w:autoRedefine/>
    <w:qFormat/>
    <w:rsid w:val="001E514E"/>
    <w:pPr>
      <w:numPr>
        <w:numId w:val="3"/>
      </w:numPr>
      <w:ind w:left="0" w:firstLine="0"/>
    </w:pPr>
    <w:rPr>
      <w:color w:val="000000" w:themeColor="text1"/>
    </w:rPr>
  </w:style>
  <w:style w:type="character" w:customStyle="1" w:styleId="13">
    <w:name w:val="Неразрешенное упоминание1"/>
    <w:basedOn w:val="ac"/>
    <w:uiPriority w:val="99"/>
    <w:semiHidden/>
    <w:unhideWhenUsed/>
    <w:rsid w:val="001E514E"/>
    <w:rPr>
      <w:color w:val="605E5C"/>
      <w:shd w:val="clear" w:color="auto" w:fill="E1DFDD"/>
    </w:rPr>
  </w:style>
  <w:style w:type="paragraph" w:styleId="aff4">
    <w:name w:val="Subtitle"/>
    <w:basedOn w:val="ab"/>
    <w:next w:val="ab"/>
    <w:link w:val="aff5"/>
    <w:uiPriority w:val="11"/>
    <w:qFormat/>
    <w:rsid w:val="001E514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aff5">
    <w:name w:val="Подзаголовок Знак"/>
    <w:basedOn w:val="ac"/>
    <w:link w:val="aff4"/>
    <w:uiPriority w:val="11"/>
    <w:rsid w:val="001E514E"/>
    <w:rPr>
      <w:rFonts w:eastAsiaTheme="minorEastAsia"/>
      <w:color w:val="5A5A5A" w:themeColor="text1" w:themeTint="A5"/>
      <w:spacing w:val="15"/>
      <w:lang w:eastAsia="ru-RU"/>
    </w:rPr>
  </w:style>
  <w:style w:type="table" w:styleId="aff6">
    <w:name w:val="Table Grid"/>
    <w:basedOn w:val="ad"/>
    <w:uiPriority w:val="39"/>
    <w:rsid w:val="006B32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7">
    <w:name w:val="Основа"/>
    <w:basedOn w:val="ab"/>
    <w:link w:val="aff8"/>
    <w:autoRedefine/>
    <w:qFormat/>
    <w:rsid w:val="00AB2A46"/>
    <w:pPr>
      <w:spacing w:line="360" w:lineRule="auto"/>
      <w:contextualSpacing/>
      <w:jc w:val="both"/>
    </w:pPr>
    <w:rPr>
      <w:rFonts w:ascii="Times New Roman" w:eastAsiaTheme="minorHAnsi" w:hAnsi="Times New Roman"/>
      <w:sz w:val="28"/>
      <w:szCs w:val="28"/>
      <w:lang w:eastAsia="en-US"/>
    </w:rPr>
  </w:style>
  <w:style w:type="character" w:customStyle="1" w:styleId="aff8">
    <w:name w:val="Основа Знак"/>
    <w:basedOn w:val="ac"/>
    <w:link w:val="aff7"/>
    <w:rsid w:val="00AB2A46"/>
    <w:rPr>
      <w:rFonts w:ascii="Times New Roman" w:hAnsi="Times New Roman" w:cs="Times New Roman"/>
      <w:sz w:val="28"/>
      <w:szCs w:val="28"/>
    </w:rPr>
  </w:style>
  <w:style w:type="paragraph" w:customStyle="1" w:styleId="a3">
    <w:name w:val="Название табоицы"/>
    <w:basedOn w:val="afe"/>
    <w:next w:val="a6"/>
    <w:qFormat/>
    <w:rsid w:val="002743DD"/>
    <w:pPr>
      <w:framePr w:wrap="around" w:vAnchor="text" w:hAnchor="text" w:y="1"/>
      <w:numPr>
        <w:numId w:val="6"/>
      </w:numPr>
    </w:pPr>
    <w:rPr>
      <w:b/>
    </w:rPr>
  </w:style>
  <w:style w:type="paragraph" w:customStyle="1" w:styleId="-">
    <w:name w:val="Основной текст - ТЗ"/>
    <w:basedOn w:val="ab"/>
    <w:qFormat/>
    <w:rsid w:val="00E24F6A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aff9">
    <w:name w:val="TOC Heading"/>
    <w:basedOn w:val="1"/>
    <w:next w:val="ab"/>
    <w:uiPriority w:val="39"/>
    <w:unhideWhenUsed/>
    <w:qFormat/>
    <w:rsid w:val="008904BA"/>
    <w:pPr>
      <w:numPr>
        <w:numId w:val="0"/>
      </w:numPr>
      <w:spacing w:line="259" w:lineRule="auto"/>
      <w:outlineLvl w:val="9"/>
    </w:pPr>
  </w:style>
  <w:style w:type="paragraph" w:styleId="affa">
    <w:name w:val="Body Text"/>
    <w:basedOn w:val="ab"/>
    <w:link w:val="affb"/>
    <w:uiPriority w:val="99"/>
    <w:semiHidden/>
    <w:unhideWhenUsed/>
    <w:rsid w:val="00E20753"/>
    <w:pPr>
      <w:spacing w:after="120"/>
    </w:pPr>
  </w:style>
  <w:style w:type="character" w:customStyle="1" w:styleId="affb">
    <w:name w:val="Основной текст Знак"/>
    <w:basedOn w:val="ac"/>
    <w:link w:val="affa"/>
    <w:uiPriority w:val="99"/>
    <w:semiHidden/>
    <w:rsid w:val="00E20753"/>
    <w:rPr>
      <w:rFonts w:ascii="Calibri" w:eastAsia="Times New Roman" w:hAnsi="Calibri" w:cs="Times New Roman"/>
      <w:szCs w:val="20"/>
      <w:lang w:eastAsia="ru-RU"/>
    </w:rPr>
  </w:style>
  <w:style w:type="paragraph" w:customStyle="1" w:styleId="affc">
    <w:name w:val="Основной текст кбм"/>
    <w:basedOn w:val="ab"/>
    <w:autoRedefine/>
    <w:qFormat/>
    <w:rsid w:val="00134ADA"/>
    <w:pPr>
      <w:spacing w:after="160" w:line="360" w:lineRule="auto"/>
      <w:ind w:firstLine="709"/>
      <w:jc w:val="both"/>
    </w:pPr>
    <w:rPr>
      <w:rFonts w:ascii="Times New Roman" w:eastAsiaTheme="minorHAnsi" w:hAnsi="Times New Roman"/>
      <w:bCs/>
      <w:sz w:val="28"/>
      <w:szCs w:val="24"/>
      <w:lang w:eastAsia="en-US" w:bidi="hi-IN"/>
    </w:rPr>
  </w:style>
  <w:style w:type="paragraph" w:customStyle="1" w:styleId="a2">
    <w:name w:val="Списки"/>
    <w:basedOn w:val="affc"/>
    <w:autoRedefine/>
    <w:qFormat/>
    <w:rsid w:val="00134ADA"/>
    <w:pPr>
      <w:numPr>
        <w:numId w:val="7"/>
      </w:numPr>
      <w:ind w:left="1134"/>
    </w:pPr>
  </w:style>
  <w:style w:type="paragraph" w:customStyle="1" w:styleId="aa">
    <w:name w:val="Список источников"/>
    <w:basedOn w:val="ab"/>
    <w:qFormat/>
    <w:rsid w:val="009F2117"/>
    <w:pPr>
      <w:numPr>
        <w:numId w:val="8"/>
      </w:numPr>
      <w:spacing w:after="0" w:line="360" w:lineRule="auto"/>
      <w:ind w:left="0" w:firstLine="0"/>
      <w:jc w:val="both"/>
    </w:pPr>
    <w:rPr>
      <w:rFonts w:asciiTheme="majorBidi" w:eastAsiaTheme="minorHAnsi" w:hAnsiTheme="majorBidi" w:cstheme="minorBidi"/>
      <w:sz w:val="28"/>
      <w:szCs w:val="22"/>
      <w:lang w:eastAsia="en-US"/>
    </w:rPr>
  </w:style>
  <w:style w:type="paragraph" w:customStyle="1" w:styleId="affd">
    <w:name w:val="Оснвоной текст курсовой"/>
    <w:link w:val="affe"/>
    <w:autoRedefine/>
    <w:qFormat/>
    <w:rsid w:val="00A6794C"/>
    <w:pPr>
      <w:spacing w:after="0" w:line="360" w:lineRule="auto"/>
      <w:ind w:firstLine="709"/>
      <w:jc w:val="both"/>
    </w:pPr>
    <w:rPr>
      <w:rFonts w:ascii="Times New Roman" w:hAnsi="Times New Roman" w:cs="Calibri"/>
      <w:sz w:val="28"/>
      <w:szCs w:val="28"/>
    </w:rPr>
  </w:style>
  <w:style w:type="paragraph" w:customStyle="1" w:styleId="a4">
    <w:name w:val="Список с маркером"/>
    <w:basedOn w:val="affd"/>
    <w:link w:val="afff"/>
    <w:qFormat/>
    <w:rsid w:val="00A6794C"/>
    <w:pPr>
      <w:numPr>
        <w:numId w:val="9"/>
      </w:numPr>
      <w:ind w:left="1208" w:hanging="357"/>
    </w:pPr>
  </w:style>
  <w:style w:type="character" w:customStyle="1" w:styleId="affe">
    <w:name w:val="Оснвоной текст курсовой Знак"/>
    <w:basedOn w:val="ac"/>
    <w:link w:val="affd"/>
    <w:rsid w:val="00A6794C"/>
    <w:rPr>
      <w:rFonts w:ascii="Times New Roman" w:hAnsi="Times New Roman" w:cs="Calibri"/>
      <w:sz w:val="28"/>
      <w:szCs w:val="28"/>
    </w:rPr>
  </w:style>
  <w:style w:type="character" w:customStyle="1" w:styleId="afff">
    <w:name w:val="Список с маркером Знак"/>
    <w:basedOn w:val="affe"/>
    <w:link w:val="a4"/>
    <w:rsid w:val="00A6794C"/>
    <w:rPr>
      <w:rFonts w:ascii="Times New Roman" w:hAnsi="Times New Roman" w:cs="Calibri"/>
      <w:sz w:val="28"/>
      <w:szCs w:val="28"/>
    </w:rPr>
  </w:style>
  <w:style w:type="paragraph" w:customStyle="1" w:styleId="14">
    <w:name w:val="Основной текст1"/>
    <w:basedOn w:val="ab"/>
    <w:autoRedefine/>
    <w:qFormat/>
    <w:rsid w:val="00A6794C"/>
    <w:pPr>
      <w:spacing w:after="0" w:line="360" w:lineRule="auto"/>
      <w:ind w:firstLine="709"/>
      <w:jc w:val="both"/>
    </w:pPr>
    <w:rPr>
      <w:rFonts w:asciiTheme="majorBidi" w:eastAsiaTheme="minorHAnsi" w:hAnsiTheme="majorBidi" w:cstheme="minorBidi"/>
      <w:sz w:val="28"/>
      <w:szCs w:val="22"/>
      <w:lang w:eastAsia="en-US"/>
    </w:rPr>
  </w:style>
  <w:style w:type="paragraph" w:customStyle="1" w:styleId="a5">
    <w:name w:val="Название таблицы"/>
    <w:basedOn w:val="ab"/>
    <w:qFormat/>
    <w:rsid w:val="00247E95"/>
    <w:pPr>
      <w:numPr>
        <w:numId w:val="10"/>
      </w:numPr>
      <w:spacing w:before="240" w:after="240" w:line="240" w:lineRule="auto"/>
      <w:ind w:left="0" w:firstLine="0"/>
    </w:pPr>
    <w:rPr>
      <w:rFonts w:asciiTheme="majorBidi" w:eastAsiaTheme="minorHAnsi" w:hAnsiTheme="majorBidi" w:cstheme="minorBidi"/>
      <w:sz w:val="28"/>
      <w:szCs w:val="22"/>
      <w:lang w:eastAsia="en-US"/>
    </w:rPr>
  </w:style>
  <w:style w:type="paragraph" w:customStyle="1" w:styleId="a0">
    <w:name w:val="рисунок|КП"/>
    <w:basedOn w:val="ab"/>
    <w:next w:val="ab"/>
    <w:link w:val="afff0"/>
    <w:qFormat/>
    <w:rsid w:val="00A522BF"/>
    <w:pPr>
      <w:numPr>
        <w:numId w:val="11"/>
      </w:numPr>
      <w:spacing w:before="240" w:after="240" w:line="240" w:lineRule="auto"/>
      <w:jc w:val="center"/>
    </w:pPr>
    <w:rPr>
      <w:rFonts w:ascii="Times New Roman" w:eastAsiaTheme="minorHAnsi" w:hAnsi="Times New Roman" w:cstheme="minorBidi"/>
      <w:sz w:val="28"/>
    </w:rPr>
  </w:style>
  <w:style w:type="character" w:customStyle="1" w:styleId="afff0">
    <w:name w:val="рисунок|КП Знак"/>
    <w:basedOn w:val="ac"/>
    <w:link w:val="a0"/>
    <w:rsid w:val="00A522BF"/>
    <w:rPr>
      <w:rFonts w:ascii="Times New Roman" w:hAnsi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&#1053;&#1072;&#1089;&#1090;&#1088;&#1072;&#1080;&#1074;&#1072;&#1077;&#1084;&#1099;&#1077;%20&#1096;&#1072;&#1073;&#1083;&#1086;&#1085;&#1099;%20Office\kursovaya__kopi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{73187FA4-E638-4279-AA5E-4F3DC9B1B37E}</b:Guid>
    <b:RefOrder>1</b:RefOrder>
  </b:Source>
</b:Sources>
</file>

<file path=customXml/itemProps1.xml><?xml version="1.0" encoding="utf-8"?>
<ds:datastoreItem xmlns:ds="http://schemas.openxmlformats.org/officeDocument/2006/customXml" ds:itemID="{4536DE9E-A007-43A4-B822-E506F2ED3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kursovaya__kopia.dotx</Template>
  <TotalTime>853</TotalTime>
  <Pages>1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Покушалова</dc:creator>
  <cp:keywords/>
  <dc:description/>
  <cp:lastModifiedBy>79004</cp:lastModifiedBy>
  <cp:revision>7</cp:revision>
  <cp:lastPrinted>2023-09-13T09:20:00Z</cp:lastPrinted>
  <dcterms:created xsi:type="dcterms:W3CDTF">2023-09-29T07:14:00Z</dcterms:created>
  <dcterms:modified xsi:type="dcterms:W3CDTF">2023-10-01T00:01:00Z</dcterms:modified>
</cp:coreProperties>
</file>